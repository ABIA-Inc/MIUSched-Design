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DD89CC9" w14:textId="69A9415F" w:rsidR="0029459D" w:rsidRPr="004E3B15" w:rsidRDefault="0029459D" w:rsidP="0029459D">
      <w:pPr>
        <w:pStyle w:val="ListParagraph"/>
        <w:spacing w:before="25"/>
        <w:ind w:left="420"/>
        <w:rPr>
          <w:rFonts w:eastAsia="Arial"/>
          <w:b/>
          <w:bCs/>
          <w:sz w:val="36"/>
          <w:szCs w:val="36"/>
        </w:rPr>
      </w:pPr>
      <w:r w:rsidRPr="004E3B15">
        <w:rPr>
          <w:b/>
          <w:bCs/>
          <w:sz w:val="36"/>
          <w:szCs w:val="36"/>
        </w:rPr>
        <w:t xml:space="preserve">                             </w:t>
      </w:r>
      <w:r w:rsidRPr="004E3B15">
        <w:rPr>
          <w:b/>
          <w:bCs/>
          <w:sz w:val="36"/>
          <w:szCs w:val="36"/>
        </w:rPr>
        <w:t>Use</w:t>
      </w:r>
      <w:r w:rsidRPr="004E3B15">
        <w:rPr>
          <w:b/>
          <w:bCs/>
          <w:sz w:val="36"/>
          <w:szCs w:val="36"/>
        </w:rPr>
        <w:t>-</w:t>
      </w:r>
      <w:r w:rsidRPr="004E3B15">
        <w:rPr>
          <w:b/>
          <w:bCs/>
          <w:sz w:val="36"/>
          <w:szCs w:val="36"/>
        </w:rPr>
        <w:t>Case Specification:</w:t>
      </w:r>
      <w:r w:rsidRPr="004E3B15">
        <w:rPr>
          <w:rFonts w:eastAsia="Arial"/>
          <w:b/>
          <w:bCs/>
          <w:sz w:val="36"/>
          <w:szCs w:val="36"/>
        </w:rPr>
        <w:t xml:space="preserve">  </w:t>
      </w:r>
      <w:r w:rsidR="004E3B15" w:rsidRPr="004E3B15">
        <w:rPr>
          <w:rFonts w:eastAsia="Arial"/>
          <w:b/>
          <w:sz w:val="36"/>
          <w:szCs w:val="36"/>
        </w:rPr>
        <w:t>View Schedule</w:t>
      </w: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3A1FFC58" w14:textId="77777777" w:rsidR="00BF2F8C" w:rsidRDefault="00BF2F8C" w:rsidP="00BF2F8C"/>
    <w:p w14:paraId="782089E4" w14:textId="77777777" w:rsidR="00BF2F8C" w:rsidRPr="0029459D" w:rsidRDefault="00BF2F8C" w:rsidP="00BF2F8C">
      <w:pPr>
        <w:rPr>
          <w:lang w:val="it-IT"/>
        </w:rPr>
      </w:pPr>
      <w:r w:rsidRPr="0029459D">
        <w:rPr>
          <w:lang w:val="it-IT"/>
        </w:rPr>
        <w:t>2.Amanuel Negussie Kihshen      611062</w:t>
      </w:r>
    </w:p>
    <w:p w14:paraId="1356EC70" w14:textId="77777777" w:rsidR="00BF2F8C" w:rsidRPr="0029459D" w:rsidRDefault="00BF2F8C" w:rsidP="00BF2F8C">
      <w:pPr>
        <w:rPr>
          <w:lang w:val="it-IT"/>
        </w:rPr>
      </w:pPr>
    </w:p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05A6CC2B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</w:t>
      </w:r>
      <w:r w:rsidR="001344D9">
        <w:t>29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1C0CB124" w:rsidR="009265F9" w:rsidRDefault="006A2736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A06F5E3" w14:textId="10849FEC" w:rsidR="009265F9" w:rsidRDefault="00DF555F" w:rsidP="006A2736">
            <w:pPr>
              <w:pStyle w:val="Tabletext"/>
              <w:jc w:val="center"/>
            </w:pPr>
            <w:r>
              <w:t>Final</w:t>
            </w:r>
          </w:p>
        </w:tc>
        <w:tc>
          <w:tcPr>
            <w:tcW w:w="2304" w:type="dxa"/>
          </w:tcPr>
          <w:p w14:paraId="5813E4EC" w14:textId="39C36872" w:rsidR="009265F9" w:rsidRDefault="0029459D">
            <w:pPr>
              <w:pStyle w:val="Tabletext"/>
            </w:pPr>
            <w:r>
              <w:t xml:space="preserve">Biruk Bekele </w:t>
            </w:r>
            <w:proofErr w:type="spellStart"/>
            <w:r>
              <w:t>Legamo</w:t>
            </w:r>
            <w:proofErr w:type="spellEnd"/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372B8650" w14:textId="7E152151" w:rsidR="008D69C0" w:rsidRDefault="007672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69C0">
        <w:rPr>
          <w:noProof/>
        </w:rPr>
        <w:t>1.</w:t>
      </w:r>
      <w:r w:rsidR="008D69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69C0">
        <w:rPr>
          <w:noProof/>
        </w:rPr>
        <w:t>Create An Entry</w:t>
      </w:r>
      <w:r w:rsidR="008D69C0">
        <w:rPr>
          <w:noProof/>
        </w:rPr>
        <w:tab/>
      </w:r>
      <w:r w:rsidR="008D69C0">
        <w:rPr>
          <w:noProof/>
        </w:rPr>
        <w:fldChar w:fldCharType="begin"/>
      </w:r>
      <w:r w:rsidR="008D69C0">
        <w:rPr>
          <w:noProof/>
        </w:rPr>
        <w:instrText xml:space="preserve"> PAGEREF _Toc38490340 \h </w:instrText>
      </w:r>
      <w:r w:rsidR="008D69C0">
        <w:rPr>
          <w:noProof/>
        </w:rPr>
      </w:r>
      <w:r w:rsidR="008D69C0">
        <w:rPr>
          <w:noProof/>
        </w:rPr>
        <w:fldChar w:fldCharType="separate"/>
      </w:r>
      <w:r w:rsidR="008D69C0">
        <w:rPr>
          <w:noProof/>
        </w:rPr>
        <w:t>4</w:t>
      </w:r>
      <w:r w:rsidR="008D69C0">
        <w:rPr>
          <w:noProof/>
        </w:rPr>
        <w:fldChar w:fldCharType="end"/>
      </w:r>
    </w:p>
    <w:p w14:paraId="1BCC898A" w14:textId="6218295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53F90" w14:textId="672D4948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43546" w14:textId="2460679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CC6F3" w14:textId="382F17FA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93052" w14:textId="03A22665" w:rsidR="008D69C0" w:rsidRDefault="008D6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270FF5C0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D7049">
        <w:lastRenderedPageBreak/>
        <w:fldChar w:fldCharType="begin"/>
      </w:r>
      <w:r w:rsidR="000D7049">
        <w:instrText xml:space="preserve">title  \* Mergeformat </w:instrText>
      </w:r>
      <w:r w:rsidR="000D7049">
        <w:fldChar w:fldCharType="separate"/>
      </w:r>
      <w:r w:rsidR="0011127B">
        <w:t xml:space="preserve">Use-Case Specification: </w:t>
      </w:r>
      <w:r w:rsidR="000D7049">
        <w:fldChar w:fldCharType="end"/>
      </w:r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4E3B15">
        <w:t>View Schedule</w:t>
      </w:r>
    </w:p>
    <w:p w14:paraId="7ED07503" w14:textId="77777777" w:rsidR="009265F9" w:rsidRDefault="009265F9" w:rsidP="00CE6DBF">
      <w:pPr>
        <w:pStyle w:val="InfoBlue"/>
      </w:pPr>
    </w:p>
    <w:p w14:paraId="4419B8E9" w14:textId="69540F68" w:rsidR="009265F9" w:rsidRDefault="004E3B15">
      <w:pPr>
        <w:pStyle w:val="Heading1"/>
      </w:pPr>
      <w:bookmarkStart w:id="2" w:name="_Toc423410238"/>
      <w:bookmarkStart w:id="3" w:name="_Toc425054504"/>
      <w:r>
        <w:t>View Schedule</w:t>
      </w:r>
    </w:p>
    <w:p w14:paraId="379C16A5" w14:textId="77777777" w:rsidR="008D69C0" w:rsidRPr="008D69C0" w:rsidRDefault="008D69C0" w:rsidP="008D69C0"/>
    <w:p w14:paraId="0C4516B5" w14:textId="77777777" w:rsidR="008D69C0" w:rsidRDefault="008D69C0" w:rsidP="008D69C0">
      <w:pPr>
        <w:ind w:left="100"/>
        <w:rPr>
          <w:rFonts w:ascii="Arial" w:eastAsia="Arial" w:hAnsi="Arial" w:cs="Arial"/>
        </w:rPr>
      </w:pPr>
      <w:bookmarkStart w:id="4" w:name="_Toc423410239"/>
      <w:bookmarkStart w:id="5" w:name="_Toc425054505"/>
      <w:bookmarkEnd w:id="2"/>
      <w:bookmarkEnd w:id="3"/>
      <w:r>
        <w:rPr>
          <w:rFonts w:ascii="Arial" w:eastAsia="Arial" w:hAnsi="Arial" w:cs="Arial"/>
          <w:b/>
          <w:w w:val="99"/>
        </w:rPr>
        <w:t>1.1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  <w:w w:val="99"/>
        </w:rPr>
        <w:t>Brief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</w:t>
      </w:r>
    </w:p>
    <w:p w14:paraId="5184DA25" w14:textId="77777777" w:rsidR="008D69C0" w:rsidRDefault="008D69C0" w:rsidP="008D69C0">
      <w:pPr>
        <w:spacing w:before="2" w:line="120" w:lineRule="exact"/>
        <w:rPr>
          <w:sz w:val="13"/>
          <w:szCs w:val="13"/>
        </w:rPr>
      </w:pPr>
    </w:p>
    <w:p w14:paraId="61E4A7F5" w14:textId="77777777" w:rsidR="004E3B15" w:rsidRPr="00BA433D" w:rsidRDefault="004E3B15" w:rsidP="004E3B15">
      <w:pPr>
        <w:ind w:left="100"/>
        <w:rPr>
          <w:rFonts w:ascii="Arial" w:eastAsia="Arial" w:hAnsi="Arial" w:cs="Arial"/>
          <w:bCs/>
          <w:sz w:val="22"/>
          <w:szCs w:val="22"/>
        </w:rPr>
      </w:pPr>
      <w:bookmarkStart w:id="6" w:name="_Toc38490341"/>
      <w:r w:rsidRPr="00BA433D">
        <w:rPr>
          <w:rFonts w:ascii="Arial" w:eastAsia="Arial" w:hAnsi="Arial" w:cs="Arial"/>
          <w:bCs/>
          <w:w w:val="99"/>
          <w:sz w:val="22"/>
          <w:szCs w:val="22"/>
        </w:rPr>
        <w:t xml:space="preserve">           </w:t>
      </w:r>
      <w:r w:rsidRPr="00BA433D">
        <w:rPr>
          <w:bCs/>
          <w:sz w:val="22"/>
          <w:szCs w:val="22"/>
        </w:rPr>
        <w:t>This use case allows t</w:t>
      </w:r>
      <w:r>
        <w:rPr>
          <w:bCs/>
          <w:sz w:val="22"/>
          <w:szCs w:val="22"/>
        </w:rPr>
        <w:t>o view Schedule of their course entry</w:t>
      </w:r>
    </w:p>
    <w:p w14:paraId="51BAECAB" w14:textId="0B1634D7" w:rsidR="0055493B" w:rsidRPr="004E3B15" w:rsidRDefault="0055493B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Actor</w:t>
      </w:r>
      <w:bookmarkEnd w:id="6"/>
    </w:p>
    <w:p w14:paraId="24BDC266" w14:textId="77777777" w:rsidR="004E3B15" w:rsidRDefault="004E3B15" w:rsidP="004E3B15">
      <w:pPr>
        <w:ind w:left="892"/>
        <w:rPr>
          <w:rFonts w:ascii="Arial" w:eastAsia="Arial" w:hAnsi="Arial" w:cs="Arial"/>
        </w:rPr>
      </w:pPr>
      <w:bookmarkStart w:id="7" w:name="_Toc38490342"/>
      <w:r>
        <w:rPr>
          <w:rFonts w:ascii="Arial" w:eastAsia="Arial" w:hAnsi="Arial" w:cs="Arial"/>
          <w:w w:val="99"/>
        </w:rPr>
        <w:t>Student</w:t>
      </w:r>
    </w:p>
    <w:p w14:paraId="2CF4789A" w14:textId="4C9380A4" w:rsidR="009265F9" w:rsidRPr="004E3B15" w:rsidRDefault="007672E7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Flow of Events</w:t>
      </w:r>
      <w:bookmarkEnd w:id="4"/>
      <w:bookmarkEnd w:id="5"/>
      <w:bookmarkEnd w:id="7"/>
    </w:p>
    <w:p w14:paraId="15CC2E91" w14:textId="77777777" w:rsidR="008D69C0" w:rsidRDefault="008D69C0" w:rsidP="008D69C0">
      <w:pPr>
        <w:spacing w:line="200" w:lineRule="exact"/>
      </w:pPr>
      <w:bookmarkStart w:id="8" w:name="_Toc423410251"/>
      <w:bookmarkStart w:id="9" w:name="_Toc425054510"/>
    </w:p>
    <w:p w14:paraId="552329EC" w14:textId="77777777" w:rsidR="008D69C0" w:rsidRPr="004344CE" w:rsidRDefault="008D69C0" w:rsidP="008D69C0">
      <w:pPr>
        <w:spacing w:line="220" w:lineRule="exact"/>
        <w:rPr>
          <w:rFonts w:ascii="Arial" w:eastAsia="Arial" w:hAnsi="Arial" w:cs="Arial"/>
          <w:b/>
          <w:bCs/>
          <w:w w:val="99"/>
          <w:position w:val="-1"/>
        </w:rPr>
      </w:pPr>
      <w:r>
        <w:rPr>
          <w:sz w:val="28"/>
          <w:szCs w:val="28"/>
        </w:rPr>
        <w:t xml:space="preserve">         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Basic</w:t>
      </w:r>
      <w:r w:rsidRPr="004344CE">
        <w:rPr>
          <w:rFonts w:ascii="Arial" w:eastAsia="Arial" w:hAnsi="Arial" w:cs="Arial"/>
          <w:b/>
          <w:bCs/>
          <w:position w:val="-1"/>
        </w:rPr>
        <w:t xml:space="preserve">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Flow</w:t>
      </w:r>
    </w:p>
    <w:p w14:paraId="410C13E2" w14:textId="4A36127C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4183"/>
        <w:gridCol w:w="4139"/>
      </w:tblGrid>
      <w:tr w:rsidR="004E3B15" w14:paraId="541D80BC" w14:textId="77777777" w:rsidTr="004E3B15">
        <w:trPr>
          <w:trHeight w:val="399"/>
        </w:trPr>
        <w:tc>
          <w:tcPr>
            <w:tcW w:w="4183" w:type="dxa"/>
            <w:shd w:val="clear" w:color="auto" w:fill="A6A6A6" w:themeFill="background1" w:themeFillShade="A6"/>
          </w:tcPr>
          <w:p w14:paraId="651E1301" w14:textId="77777777" w:rsidR="004E3B15" w:rsidRDefault="004E3B15" w:rsidP="004E3B15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139" w:type="dxa"/>
            <w:shd w:val="clear" w:color="auto" w:fill="A6A6A6" w:themeFill="background1" w:themeFillShade="A6"/>
          </w:tcPr>
          <w:p w14:paraId="4DCC0972" w14:textId="77777777" w:rsidR="004E3B15" w:rsidRDefault="004E3B15" w:rsidP="004E3B15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27932C76" w14:textId="77777777" w:rsidR="004E3B15" w:rsidRDefault="004E3B15" w:rsidP="004E3B15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4E3B15" w14:paraId="36A5E2E9" w14:textId="77777777" w:rsidTr="004E3B15">
        <w:trPr>
          <w:trHeight w:val="493"/>
        </w:trPr>
        <w:tc>
          <w:tcPr>
            <w:tcW w:w="4183" w:type="dxa"/>
          </w:tcPr>
          <w:p w14:paraId="0AE08C49" w14:textId="77777777" w:rsidR="004E3B15" w:rsidRDefault="004E3B15" w:rsidP="004E3B15">
            <w:pPr>
              <w:pStyle w:val="ListParagraph"/>
              <w:ind w:left="0"/>
            </w:pPr>
            <w:r>
              <w:t xml:space="preserve">1. Student selects   to View Schedule </w:t>
            </w:r>
          </w:p>
          <w:p w14:paraId="637273C8" w14:textId="77777777" w:rsidR="004E3B15" w:rsidRPr="00B569E5" w:rsidRDefault="004E3B15" w:rsidP="004E3B15">
            <w:pPr>
              <w:spacing w:line="220" w:lineRule="exact"/>
              <w:rPr>
                <w:rFonts w:ascii="Arial" w:eastAsia="Arial" w:hAnsi="Arial" w:cs="Arial"/>
              </w:rPr>
            </w:pPr>
          </w:p>
        </w:tc>
        <w:tc>
          <w:tcPr>
            <w:tcW w:w="4139" w:type="dxa"/>
          </w:tcPr>
          <w:p w14:paraId="38D0A064" w14:textId="77777777" w:rsidR="004E3B15" w:rsidRPr="00B15F55" w:rsidRDefault="004E3B15" w:rsidP="004E3B15">
            <w:pPr>
              <w:spacing w:line="256" w:lineRule="auto"/>
              <w:rPr>
                <w:sz w:val="22"/>
              </w:rPr>
            </w:pPr>
            <w:r>
              <w:rPr>
                <w:sz w:val="22"/>
              </w:rPr>
              <w:t>2.Schedule will be displayed detailed information (like entry, start date, end date</w:t>
            </w:r>
          </w:p>
        </w:tc>
      </w:tr>
    </w:tbl>
    <w:p w14:paraId="177004E1" w14:textId="3F77D972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73DDBC9C" w14:textId="1C99907B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4A487010" w14:textId="57FFE430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EE1DF21" w14:textId="77777777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7639414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6CB585EF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AE02507" w14:textId="77777777" w:rsidR="008D69C0" w:rsidRPr="00325795" w:rsidRDefault="008D69C0" w:rsidP="008D69C0">
      <w:pPr>
        <w:spacing w:before="32"/>
        <w:rPr>
          <w:sz w:val="22"/>
          <w:szCs w:val="22"/>
        </w:rPr>
      </w:pPr>
    </w:p>
    <w:p w14:paraId="53F9331E" w14:textId="3DE5AD28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  </w:t>
      </w:r>
    </w:p>
    <w:p w14:paraId="3C81EDC6" w14:textId="77777777" w:rsidR="004E3B15" w:rsidRDefault="004E3B15" w:rsidP="004E3B15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Alternate Flow</w:t>
      </w:r>
    </w:p>
    <w:p w14:paraId="5F8BA4C3" w14:textId="77777777" w:rsidR="004E3B15" w:rsidRDefault="004E3B15" w:rsidP="004E3B15">
      <w:pPr>
        <w:spacing w:before="34"/>
        <w:rPr>
          <w:rFonts w:ascii="Arial" w:eastAsia="Arial" w:hAnsi="Arial" w:cs="Arial"/>
          <w:b/>
          <w:w w:val="99"/>
        </w:rPr>
      </w:pPr>
    </w:p>
    <w:p w14:paraId="0B3CB2E5" w14:textId="14DF73B0" w:rsidR="004E3B15" w:rsidRPr="00BC3B50" w:rsidRDefault="004E3B15" w:rsidP="004E3B15">
      <w:pPr>
        <w:spacing w:before="34"/>
        <w:rPr>
          <w:rFonts w:ascii="Arial" w:eastAsia="Arial" w:hAnsi="Arial" w:cs="Arial"/>
          <w:bCs/>
          <w:w w:val="99"/>
        </w:rPr>
      </w:pPr>
      <w:r w:rsidRPr="00BC3B50">
        <w:rPr>
          <w:rFonts w:ascii="Arial" w:eastAsia="Arial" w:hAnsi="Arial" w:cs="Arial"/>
          <w:bCs/>
          <w:w w:val="99"/>
        </w:rPr>
        <w:t xml:space="preserve">Student </w:t>
      </w:r>
      <w:r w:rsidRPr="00BC3B50">
        <w:rPr>
          <w:rFonts w:ascii="Arial" w:eastAsia="Arial" w:hAnsi="Arial" w:cs="Arial"/>
          <w:bCs/>
          <w:w w:val="99"/>
        </w:rPr>
        <w:t>didn’t register</w:t>
      </w:r>
      <w:r w:rsidRPr="00BC3B50">
        <w:rPr>
          <w:rFonts w:ascii="Arial" w:eastAsia="Arial" w:hAnsi="Arial" w:cs="Arial"/>
          <w:bCs/>
          <w:w w:val="99"/>
        </w:rPr>
        <w:t xml:space="preserve"> to course section</w:t>
      </w: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255"/>
        <w:gridCol w:w="4210"/>
      </w:tblGrid>
      <w:tr w:rsidR="004E3B15" w14:paraId="691185E6" w14:textId="77777777" w:rsidTr="00AB2A86">
        <w:trPr>
          <w:trHeight w:val="406"/>
        </w:trPr>
        <w:tc>
          <w:tcPr>
            <w:tcW w:w="4255" w:type="dxa"/>
            <w:shd w:val="clear" w:color="auto" w:fill="A6A6A6" w:themeFill="background1" w:themeFillShade="A6"/>
          </w:tcPr>
          <w:p w14:paraId="32A7BDCE" w14:textId="77777777" w:rsidR="004E3B15" w:rsidRDefault="004E3B15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210" w:type="dxa"/>
            <w:shd w:val="clear" w:color="auto" w:fill="A6A6A6" w:themeFill="background1" w:themeFillShade="A6"/>
          </w:tcPr>
          <w:p w14:paraId="68294DAB" w14:textId="77777777" w:rsidR="004E3B15" w:rsidRDefault="004E3B15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13957E0D" w14:textId="77777777" w:rsidR="004E3B15" w:rsidRDefault="004E3B15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4E3B15" w14:paraId="3376B8E7" w14:textId="77777777" w:rsidTr="00AB2A86">
        <w:trPr>
          <w:trHeight w:val="502"/>
        </w:trPr>
        <w:tc>
          <w:tcPr>
            <w:tcW w:w="4255" w:type="dxa"/>
          </w:tcPr>
          <w:p w14:paraId="604AA5D7" w14:textId="77777777" w:rsidR="004E3B15" w:rsidRDefault="004E3B15" w:rsidP="00AB2A86">
            <w:pPr>
              <w:pStyle w:val="ListParagraph"/>
              <w:ind w:left="0"/>
            </w:pPr>
            <w:r>
              <w:t xml:space="preserve">1. </w:t>
            </w:r>
            <w:r>
              <w:rPr>
                <w:sz w:val="22"/>
              </w:rPr>
              <w:t>Student did not register to the course section and select view Schedule</w:t>
            </w:r>
          </w:p>
          <w:p w14:paraId="2AC9086A" w14:textId="77777777" w:rsidR="004E3B15" w:rsidRPr="00B569E5" w:rsidRDefault="004E3B15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  <w:tc>
          <w:tcPr>
            <w:tcW w:w="4210" w:type="dxa"/>
          </w:tcPr>
          <w:p w14:paraId="7D54A624" w14:textId="77777777" w:rsidR="004E3B15" w:rsidRPr="00B15F55" w:rsidRDefault="004E3B15" w:rsidP="00AB2A86">
            <w:pPr>
              <w:spacing w:line="256" w:lineRule="auto"/>
              <w:rPr>
                <w:sz w:val="22"/>
              </w:rPr>
            </w:pPr>
            <w:r>
              <w:rPr>
                <w:sz w:val="22"/>
              </w:rPr>
              <w:t xml:space="preserve">2. Displays that the student didn’t register to course section. </w:t>
            </w:r>
          </w:p>
        </w:tc>
      </w:tr>
    </w:tbl>
    <w:p w14:paraId="1A2ADADF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p w14:paraId="4EF5E10F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p w14:paraId="0DE11EE4" w14:textId="266A3A73" w:rsidR="008D69C0" w:rsidRDefault="008D69C0" w:rsidP="00DF555F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</w:t>
      </w:r>
    </w:p>
    <w:p w14:paraId="106ADC36" w14:textId="4E6B399E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</w:p>
    <w:p w14:paraId="028E36B2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bookmarkEnd w:id="8"/>
    <w:bookmarkEnd w:id="9"/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10" w:name="_Toc423410253"/>
      <w:bookmarkStart w:id="11" w:name="_Toc425054512"/>
      <w:bookmarkStart w:id="12" w:name="_Toc38490343"/>
      <w:r>
        <w:t>Preconditions</w:t>
      </w:r>
      <w:bookmarkEnd w:id="10"/>
      <w:bookmarkEnd w:id="11"/>
      <w:bookmarkEnd w:id="12"/>
    </w:p>
    <w:p w14:paraId="4EF67C14" w14:textId="77777777" w:rsidR="004E3B15" w:rsidRPr="00BA433D" w:rsidRDefault="004E3B15" w:rsidP="004E3B15">
      <w:pPr>
        <w:ind w:left="100"/>
        <w:rPr>
          <w:rFonts w:ascii="Arial" w:eastAsia="Arial" w:hAnsi="Arial" w:cs="Arial"/>
          <w:bCs/>
        </w:rPr>
      </w:pPr>
      <w:bookmarkStart w:id="13" w:name="_Toc423410255"/>
      <w:bookmarkStart w:id="14" w:name="_Toc425054514"/>
      <w:bookmarkStart w:id="15" w:name="_Toc38490344"/>
      <w:r>
        <w:rPr>
          <w:rFonts w:ascii="Arial" w:eastAsia="Arial" w:hAnsi="Arial" w:cs="Arial"/>
          <w:bCs/>
          <w:w w:val="99"/>
        </w:rPr>
        <w:t xml:space="preserve">            A student login to the system and welcome page is displayed</w:t>
      </w:r>
    </w:p>
    <w:p w14:paraId="0B8D0E0E" w14:textId="103BF8CB" w:rsidR="009265F9" w:rsidRDefault="007672E7">
      <w:pPr>
        <w:pStyle w:val="Heading1"/>
        <w:widowControl/>
      </w:pPr>
      <w:r>
        <w:t>Postconditions</w:t>
      </w:r>
      <w:bookmarkEnd w:id="13"/>
      <w:bookmarkEnd w:id="14"/>
      <w:bookmarkEnd w:id="15"/>
    </w:p>
    <w:p w14:paraId="44286676" w14:textId="77777777" w:rsidR="005D642F" w:rsidRDefault="005D642F" w:rsidP="005D642F">
      <w:pPr>
        <w:ind w:left="720"/>
        <w:rPr>
          <w:rFonts w:ascii="Arial" w:hAnsi="Arial" w:cs="Arial"/>
        </w:rPr>
      </w:pPr>
      <w:bookmarkStart w:id="16" w:name="_Hlk38490960"/>
      <w:r>
        <w:rPr>
          <w:rFonts w:ascii="Arial" w:hAnsi="Arial" w:cs="Arial"/>
        </w:rPr>
        <w:t>The system displays the Schedule for Student.</w:t>
      </w:r>
    </w:p>
    <w:p w14:paraId="66FA6BA3" w14:textId="1CF5379B" w:rsidR="009265F9" w:rsidRDefault="009265F9" w:rsidP="00CE6DBF">
      <w:pPr>
        <w:pStyle w:val="InfoBlue"/>
      </w:pPr>
      <w:bookmarkStart w:id="17" w:name="_GoBack"/>
      <w:bookmarkEnd w:id="16"/>
      <w:bookmarkEnd w:id="17"/>
    </w:p>
    <w:p w14:paraId="30003604" w14:textId="77777777" w:rsidR="009265F9" w:rsidRDefault="007672E7">
      <w:pPr>
        <w:pStyle w:val="Heading2"/>
      </w:pPr>
      <w:bookmarkStart w:id="18" w:name="_Toc38490345"/>
      <w:r>
        <w:t>&lt;Name of Extension Point&gt;</w:t>
      </w:r>
      <w:bookmarkEnd w:id="18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6556A" w14:textId="77777777" w:rsidR="000D7049" w:rsidRDefault="000D7049">
      <w:pPr>
        <w:spacing w:line="240" w:lineRule="auto"/>
      </w:pPr>
      <w:r>
        <w:separator/>
      </w:r>
    </w:p>
  </w:endnote>
  <w:endnote w:type="continuationSeparator" w:id="0">
    <w:p w14:paraId="14D7EABA" w14:textId="77777777" w:rsidR="000D7049" w:rsidRDefault="000D7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4AD9E8F6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459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6921" w14:textId="77777777" w:rsidR="000D7049" w:rsidRDefault="000D7049">
      <w:pPr>
        <w:spacing w:line="240" w:lineRule="auto"/>
      </w:pPr>
      <w:r>
        <w:separator/>
      </w:r>
    </w:p>
  </w:footnote>
  <w:footnote w:type="continuationSeparator" w:id="0">
    <w:p w14:paraId="26CE4311" w14:textId="77777777" w:rsidR="000D7049" w:rsidRDefault="000D7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5601"/>
    <w:multiLevelType w:val="multilevel"/>
    <w:tmpl w:val="3670DC7E"/>
    <w:lvl w:ilvl="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</w:rPr>
    </w:lvl>
    <w:lvl w:ilvl="1">
      <w:start w:val="7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9"/>
  </w:num>
  <w:num w:numId="23">
    <w:abstractNumId w:val="1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B"/>
    <w:rsid w:val="00047FCD"/>
    <w:rsid w:val="000D7049"/>
    <w:rsid w:val="0011127B"/>
    <w:rsid w:val="001344D9"/>
    <w:rsid w:val="001B6188"/>
    <w:rsid w:val="001C384E"/>
    <w:rsid w:val="002176CB"/>
    <w:rsid w:val="00223343"/>
    <w:rsid w:val="002308D0"/>
    <w:rsid w:val="00246C5D"/>
    <w:rsid w:val="00260788"/>
    <w:rsid w:val="00261E4C"/>
    <w:rsid w:val="0029459D"/>
    <w:rsid w:val="002D5C22"/>
    <w:rsid w:val="003E09C5"/>
    <w:rsid w:val="00421B74"/>
    <w:rsid w:val="004E3B15"/>
    <w:rsid w:val="0055493B"/>
    <w:rsid w:val="005B2F8B"/>
    <w:rsid w:val="005C16AF"/>
    <w:rsid w:val="005D642F"/>
    <w:rsid w:val="00646F61"/>
    <w:rsid w:val="006A2736"/>
    <w:rsid w:val="006E765F"/>
    <w:rsid w:val="00724301"/>
    <w:rsid w:val="00734635"/>
    <w:rsid w:val="00752C03"/>
    <w:rsid w:val="007672E7"/>
    <w:rsid w:val="008107ED"/>
    <w:rsid w:val="0089559D"/>
    <w:rsid w:val="008A7D79"/>
    <w:rsid w:val="008C0B3A"/>
    <w:rsid w:val="008D69C0"/>
    <w:rsid w:val="008D6CEF"/>
    <w:rsid w:val="009265F9"/>
    <w:rsid w:val="009F6EFB"/>
    <w:rsid w:val="00A328E9"/>
    <w:rsid w:val="00A74CA7"/>
    <w:rsid w:val="00A8065D"/>
    <w:rsid w:val="00A87AE6"/>
    <w:rsid w:val="00B07584"/>
    <w:rsid w:val="00BB1F20"/>
    <w:rsid w:val="00BE5EEE"/>
    <w:rsid w:val="00BF2F8C"/>
    <w:rsid w:val="00C10C5A"/>
    <w:rsid w:val="00C6254F"/>
    <w:rsid w:val="00C81991"/>
    <w:rsid w:val="00CE6DBF"/>
    <w:rsid w:val="00D64DB0"/>
    <w:rsid w:val="00DF555F"/>
    <w:rsid w:val="00E75146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9D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477E7-8D32-4D5B-94E2-CC0979B4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0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biruk bekele</cp:lastModifiedBy>
  <cp:revision>2</cp:revision>
  <cp:lastPrinted>1900-01-01T06:00:00Z</cp:lastPrinted>
  <dcterms:created xsi:type="dcterms:W3CDTF">2020-04-23T04:42:00Z</dcterms:created>
  <dcterms:modified xsi:type="dcterms:W3CDTF">2020-04-23T04:42:00Z</dcterms:modified>
</cp:coreProperties>
</file>