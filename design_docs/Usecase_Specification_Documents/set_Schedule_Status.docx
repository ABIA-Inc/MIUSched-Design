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D6" w:rsidRDefault="00AB688A" w:rsidP="00FD39FE">
      <w:pPr>
        <w:pStyle w:val="Title"/>
        <w:jc w:val="right"/>
      </w:pPr>
      <w:fldSimple w:instr=" SUBJECT  \* MERGEFORMAT ">
        <w:r w:rsidR="00F87457">
          <w:t>&lt;</w:t>
        </w:r>
        <w:r w:rsidR="00FD39FE">
          <w:t xml:space="preserve">MUM Sched </w:t>
        </w:r>
        <w:r w:rsidR="00F87457">
          <w:t>&gt;</w:t>
        </w:r>
      </w:fldSimple>
    </w:p>
    <w:p w:rsidR="004B43D6" w:rsidRDefault="000E5C31" w:rsidP="00B324FC">
      <w:pPr>
        <w:pStyle w:val="Title"/>
        <w:jc w:val="right"/>
      </w:pPr>
      <w:fldSimple w:instr="title  \* Mergeformat ">
        <w:r w:rsidR="00F87457">
          <w:t>Use-Case Specification: &lt;</w:t>
        </w:r>
        <w:r w:rsidR="00B324FC">
          <w:t>Set Schedule Status</w:t>
        </w:r>
        <w:r w:rsidR="00FD39FE">
          <w:t xml:space="preserve"> </w:t>
        </w:r>
        <w:r w:rsidR="00F87457">
          <w:t>&gt;</w:t>
        </w:r>
      </w:fldSimple>
    </w:p>
    <w:p w:rsidR="004B43D6" w:rsidRPr="00F87457" w:rsidRDefault="004B43D6">
      <w:pPr>
        <w:pStyle w:val="Title"/>
        <w:jc w:val="right"/>
        <w:rPr>
          <w:i/>
          <w:iCs/>
        </w:rPr>
      </w:pPr>
    </w:p>
    <w:p w:rsidR="004B43D6" w:rsidRDefault="00AB688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4B43D6" w:rsidRDefault="004B43D6"/>
    <w:p w:rsidR="004B43D6" w:rsidRDefault="004B43D6"/>
    <w:p w:rsidR="004B43D6" w:rsidRDefault="004B43D6">
      <w:pPr>
        <w:pStyle w:val="BodyText"/>
      </w:pPr>
    </w:p>
    <w:p w:rsidR="004B43D6" w:rsidRDefault="004B43D6">
      <w:pPr>
        <w:pStyle w:val="BodyText"/>
      </w:pPr>
    </w:p>
    <w:p w:rsidR="004B43D6" w:rsidRDefault="004B43D6">
      <w:pPr>
        <w:sectPr w:rsidR="004B43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B43D6" w:rsidRDefault="00AB688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43D6">
        <w:tc>
          <w:tcPr>
            <w:tcW w:w="230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43D6">
        <w:tc>
          <w:tcPr>
            <w:tcW w:w="2304" w:type="dxa"/>
          </w:tcPr>
          <w:p w:rsidR="004B43D6" w:rsidRDefault="00FD39FE">
            <w:pPr>
              <w:pStyle w:val="Tabletext"/>
            </w:pPr>
            <w:r>
              <w:t>&lt;4/22/2020</w:t>
            </w:r>
            <w:r w:rsidR="00AB688A">
              <w:t>&gt;</w:t>
            </w:r>
          </w:p>
        </w:tc>
        <w:tc>
          <w:tcPr>
            <w:tcW w:w="1152" w:type="dxa"/>
          </w:tcPr>
          <w:p w:rsidR="004B43D6" w:rsidRDefault="00B324F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B43D6" w:rsidRDefault="00B324FC" w:rsidP="00B324FC">
            <w:pPr>
              <w:pStyle w:val="Tabletext"/>
            </w:pPr>
            <w:r>
              <w:t>Draft</w:t>
            </w:r>
          </w:p>
        </w:tc>
        <w:tc>
          <w:tcPr>
            <w:tcW w:w="2304" w:type="dxa"/>
          </w:tcPr>
          <w:p w:rsidR="004B43D6" w:rsidRDefault="00B324FC" w:rsidP="00FD39FE">
            <w:pPr>
              <w:pStyle w:val="Tabletext"/>
            </w:pPr>
            <w:r>
              <w:t>ABIA</w:t>
            </w: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</w:tbl>
    <w:p w:rsidR="004B43D6" w:rsidRDefault="004B43D6"/>
    <w:p w:rsidR="004B43D6" w:rsidRDefault="00AB688A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DE6DD9" w:rsidRDefault="00AB68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E6DD9">
        <w:rPr>
          <w:noProof/>
        </w:rPr>
        <w:t>1.</w:t>
      </w:r>
      <w:r w:rsidR="00DE6DD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6DD9">
        <w:rPr>
          <w:noProof/>
        </w:rPr>
        <w:t>Use-Case Name</w:t>
      </w:r>
      <w:r w:rsidR="00DE6DD9">
        <w:rPr>
          <w:noProof/>
        </w:rPr>
        <w:tab/>
      </w:r>
      <w:r w:rsidR="00DE6DD9">
        <w:rPr>
          <w:noProof/>
        </w:rPr>
        <w:fldChar w:fldCharType="begin"/>
      </w:r>
      <w:r w:rsidR="00DE6DD9">
        <w:rPr>
          <w:noProof/>
        </w:rPr>
        <w:instrText xml:space="preserve"> PAGEREF _Toc38523172 \h </w:instrText>
      </w:r>
      <w:r w:rsidR="00DE6DD9">
        <w:rPr>
          <w:noProof/>
        </w:rPr>
      </w:r>
      <w:r w:rsidR="00DE6DD9">
        <w:rPr>
          <w:noProof/>
        </w:rPr>
        <w:fldChar w:fldCharType="separate"/>
      </w:r>
      <w:r w:rsidR="00DE6DD9">
        <w:rPr>
          <w:noProof/>
        </w:rPr>
        <w:t>4</w:t>
      </w:r>
      <w:r w:rsidR="00DE6DD9">
        <w:rPr>
          <w:noProof/>
        </w:rPr>
        <w:fldChar w:fldCharType="end"/>
      </w:r>
    </w:p>
    <w:p w:rsidR="00DE6DD9" w:rsidRDefault="00DE6D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Primary Actor Name: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075C5">
        <w:rPr>
          <w:bCs/>
          <w:noProof/>
        </w:rPr>
        <w:t>Schedule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075C5">
        <w:rPr>
          <w:iCs/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075C5">
        <w:rPr>
          <w:iCs/>
          <w:noProof/>
        </w:rPr>
        <w:t>No Schedules are found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6DD9" w:rsidRDefault="00DE6D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43D6" w:rsidRDefault="00AB688A" w:rsidP="00B324F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87457">
          <w:t>Use-Case Specification: &lt;</w:t>
        </w:r>
        <w:r w:rsidR="00B324FC">
          <w:t>Set Schedule Status</w:t>
        </w:r>
        <w:r w:rsidR="00FD39FE">
          <w:t xml:space="preserve"> </w:t>
        </w:r>
        <w:r w:rsidR="00F87457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4B43D6" w:rsidRDefault="004B43D6" w:rsidP="0077019F">
      <w:pPr>
        <w:pStyle w:val="InfoBlue"/>
      </w:pPr>
    </w:p>
    <w:p w:rsidR="00F87457" w:rsidRPr="001F0781" w:rsidRDefault="00AB688A">
      <w:pPr>
        <w:pStyle w:val="Heading1"/>
        <w:rPr>
          <w:sz w:val="22"/>
          <w:szCs w:val="18"/>
        </w:rPr>
      </w:pPr>
      <w:bookmarkStart w:id="3" w:name="_Toc38523172"/>
      <w:bookmarkStart w:id="4" w:name="_Toc423410238"/>
      <w:bookmarkStart w:id="5" w:name="_Toc425054504"/>
      <w:r w:rsidRPr="001F0781">
        <w:rPr>
          <w:sz w:val="22"/>
          <w:szCs w:val="18"/>
        </w:rPr>
        <w:t>Use-Case Name</w:t>
      </w:r>
      <w:bookmarkEnd w:id="3"/>
      <w:r w:rsidR="00F87457" w:rsidRPr="001F0781">
        <w:rPr>
          <w:sz w:val="22"/>
          <w:szCs w:val="18"/>
        </w:rPr>
        <w:t xml:space="preserve"> </w:t>
      </w:r>
    </w:p>
    <w:p w:rsidR="00F87457" w:rsidRPr="00FD39FE" w:rsidRDefault="00B324FC" w:rsidP="00F87457">
      <w:pPr>
        <w:ind w:left="720"/>
        <w:rPr>
          <w:sz w:val="24"/>
          <w:szCs w:val="24"/>
        </w:rPr>
      </w:pPr>
      <w:r>
        <w:rPr>
          <w:sz w:val="24"/>
          <w:szCs w:val="24"/>
        </w:rPr>
        <w:t>Set schedule status</w:t>
      </w:r>
    </w:p>
    <w:p w:rsidR="004B43D6" w:rsidRDefault="00AB688A">
      <w:pPr>
        <w:pStyle w:val="Heading2"/>
      </w:pPr>
      <w:bookmarkStart w:id="6" w:name="_Toc38523173"/>
      <w:r>
        <w:t>Brief Description</w:t>
      </w:r>
      <w:bookmarkEnd w:id="4"/>
      <w:bookmarkEnd w:id="5"/>
      <w:bookmarkEnd w:id="6"/>
    </w:p>
    <w:p w:rsidR="00FD39FE" w:rsidRPr="00B324FC" w:rsidRDefault="00B324FC" w:rsidP="00B324FC">
      <w:pPr>
        <w:ind w:left="720"/>
        <w:rPr>
          <w:sz w:val="32"/>
          <w:szCs w:val="32"/>
        </w:rPr>
      </w:pPr>
      <w:r>
        <w:t>.</w:t>
      </w:r>
      <w:r w:rsidRPr="00B324FC">
        <w:rPr>
          <w:sz w:val="24"/>
          <w:szCs w:val="24"/>
        </w:rPr>
        <w:t>Schedules begin as drafts, are reviewed, updated, and approved</w:t>
      </w:r>
      <w:r w:rsidRPr="00B324FC">
        <w:rPr>
          <w:sz w:val="32"/>
          <w:szCs w:val="32"/>
        </w:rPr>
        <w:t>.</w:t>
      </w:r>
      <w:r w:rsidRPr="00B324FC">
        <w:rPr>
          <w:sz w:val="24"/>
          <w:szCs w:val="24"/>
        </w:rPr>
        <w:t xml:space="preserve"> Need to be able to label a schedule as a draft, mark as reviewed, and finally set as approved.</w:t>
      </w:r>
    </w:p>
    <w:p w:rsidR="00FD39FE" w:rsidRDefault="00FD39FE" w:rsidP="00FD39FE">
      <w:pPr>
        <w:pStyle w:val="Heading2"/>
      </w:pPr>
      <w:bookmarkStart w:id="7" w:name="_Toc38523174"/>
      <w:r>
        <w:t>Primary Actor Name:</w:t>
      </w:r>
      <w:bookmarkEnd w:id="7"/>
    </w:p>
    <w:p w:rsidR="004B43D6" w:rsidRPr="00936FAC" w:rsidRDefault="00FD39FE" w:rsidP="00FD39FE">
      <w:pPr>
        <w:pStyle w:val="Heading2"/>
        <w:numPr>
          <w:ilvl w:val="0"/>
          <w:numId w:val="0"/>
        </w:numPr>
        <w:rPr>
          <w:b w:val="0"/>
          <w:bCs/>
        </w:rPr>
      </w:pPr>
      <w:r>
        <w:t xml:space="preserve">            </w:t>
      </w:r>
      <w:bookmarkStart w:id="8" w:name="_Toc38523175"/>
      <w:r w:rsidRPr="00936FAC">
        <w:rPr>
          <w:b w:val="0"/>
          <w:bCs/>
        </w:rPr>
        <w:t>Schedule Admin</w:t>
      </w:r>
      <w:bookmarkEnd w:id="8"/>
    </w:p>
    <w:p w:rsidR="004B43D6" w:rsidRDefault="00AB688A">
      <w:pPr>
        <w:pStyle w:val="Heading1"/>
        <w:widowControl/>
      </w:pPr>
      <w:bookmarkStart w:id="9" w:name="_Toc423410239"/>
      <w:bookmarkStart w:id="10" w:name="_Toc425054505"/>
      <w:bookmarkStart w:id="11" w:name="_Toc38523176"/>
      <w:r>
        <w:t>Flow of Events</w:t>
      </w:r>
      <w:bookmarkEnd w:id="9"/>
      <w:bookmarkEnd w:id="10"/>
      <w:bookmarkEnd w:id="11"/>
    </w:p>
    <w:p w:rsidR="004B43D6" w:rsidRDefault="00AB688A">
      <w:pPr>
        <w:pStyle w:val="Heading2"/>
        <w:widowControl/>
      </w:pPr>
      <w:bookmarkStart w:id="12" w:name="_Toc423410240"/>
      <w:bookmarkStart w:id="13" w:name="_Toc425054506"/>
      <w:bookmarkStart w:id="14" w:name="_Toc38523177"/>
      <w:r>
        <w:t>Basic Flow</w:t>
      </w:r>
      <w:bookmarkEnd w:id="12"/>
      <w:bookmarkEnd w:id="13"/>
      <w:bookmarkEnd w:id="14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585"/>
      </w:tblGrid>
      <w:tr w:rsidR="00594449" w:rsidTr="001F0781">
        <w:trPr>
          <w:trHeight w:val="431"/>
        </w:trPr>
        <w:tc>
          <w:tcPr>
            <w:tcW w:w="4045" w:type="dxa"/>
            <w:shd w:val="clear" w:color="auto" w:fill="E7E6E6" w:themeFill="background2"/>
          </w:tcPr>
          <w:p w:rsidR="00594449" w:rsidRDefault="00594449" w:rsidP="001C70EF">
            <w:r>
              <w:t xml:space="preserve">                 User Action</w:t>
            </w:r>
          </w:p>
        </w:tc>
        <w:tc>
          <w:tcPr>
            <w:tcW w:w="4585" w:type="dxa"/>
            <w:shd w:val="clear" w:color="auto" w:fill="E7E6E6" w:themeFill="background2"/>
          </w:tcPr>
          <w:p w:rsidR="00594449" w:rsidRDefault="00594449" w:rsidP="001C70EF">
            <w:r>
              <w:t xml:space="preserve">                System Response</w:t>
            </w:r>
          </w:p>
        </w:tc>
      </w:tr>
      <w:tr w:rsidR="00594449" w:rsidTr="001F0781">
        <w:trPr>
          <w:trHeight w:val="1070"/>
        </w:trPr>
        <w:tc>
          <w:tcPr>
            <w:tcW w:w="4045" w:type="dxa"/>
          </w:tcPr>
          <w:p w:rsidR="00594449" w:rsidRDefault="00594449" w:rsidP="00B324FC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 xml:space="preserve">Navigate to the System and </w:t>
            </w:r>
            <w:r w:rsidR="00B324FC">
              <w:t xml:space="preserve">chooses an option to </w:t>
            </w:r>
            <w:r>
              <w:t xml:space="preserve">retrieve a list of </w:t>
            </w:r>
            <w:r w:rsidR="00B324FC">
              <w:t>schedules</w:t>
            </w:r>
          </w:p>
        </w:tc>
        <w:tc>
          <w:tcPr>
            <w:tcW w:w="4585" w:type="dxa"/>
          </w:tcPr>
          <w:p w:rsidR="00594449" w:rsidRDefault="00594449" w:rsidP="00B324FC">
            <w:r>
              <w:t xml:space="preserve">The system displays the corresponding list of </w:t>
            </w:r>
            <w:r w:rsidR="00B324FC">
              <w:t>schedules</w:t>
            </w:r>
          </w:p>
        </w:tc>
      </w:tr>
      <w:tr w:rsidR="00594449" w:rsidTr="001F0781">
        <w:trPr>
          <w:trHeight w:val="1124"/>
        </w:trPr>
        <w:tc>
          <w:tcPr>
            <w:tcW w:w="4045" w:type="dxa"/>
          </w:tcPr>
          <w:p w:rsidR="00594449" w:rsidRDefault="00594449" w:rsidP="00B324FC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 xml:space="preserve">The schedule admin </w:t>
            </w:r>
            <w:r w:rsidR="00B324FC">
              <w:t>sets a status for</w:t>
            </w:r>
            <w:r>
              <w:t xml:space="preserve"> specific</w:t>
            </w:r>
            <w:r w:rsidR="00B324FC">
              <w:t xml:space="preserve"> schedule or a marked schedule </w:t>
            </w:r>
            <w:r>
              <w:t xml:space="preserve"> </w:t>
            </w:r>
            <w:r w:rsidR="00B324FC">
              <w:t xml:space="preserve"> </w:t>
            </w:r>
          </w:p>
        </w:tc>
        <w:tc>
          <w:tcPr>
            <w:tcW w:w="4585" w:type="dxa"/>
          </w:tcPr>
          <w:p w:rsidR="00594449" w:rsidRDefault="00B324FC" w:rsidP="00B324FC">
            <w:r>
              <w:t xml:space="preserve">The system shows a message </w:t>
            </w:r>
            <w:r w:rsidR="00594449">
              <w:t xml:space="preserve">  that indicates the operation</w:t>
            </w:r>
            <w:r>
              <w:t xml:space="preserve"> is</w:t>
            </w:r>
            <w:r w:rsidR="00594449">
              <w:t xml:space="preserve"> </w:t>
            </w:r>
            <w:r>
              <w:t>successful  and redirects to the corresponding state.</w:t>
            </w:r>
          </w:p>
        </w:tc>
      </w:tr>
    </w:tbl>
    <w:p w:rsidR="00594449" w:rsidRPr="00594449" w:rsidRDefault="00594449" w:rsidP="00594449"/>
    <w:p w:rsidR="004B43D6" w:rsidRDefault="00AB688A">
      <w:pPr>
        <w:pStyle w:val="Heading2"/>
        <w:widowControl/>
      </w:pPr>
      <w:bookmarkStart w:id="15" w:name="_Toc423410241"/>
      <w:bookmarkStart w:id="16" w:name="_Toc425054507"/>
      <w:bookmarkStart w:id="17" w:name="_Toc38523178"/>
      <w:r>
        <w:t>Alternative Flows</w:t>
      </w:r>
      <w:bookmarkEnd w:id="15"/>
      <w:bookmarkEnd w:id="16"/>
      <w:bookmarkEnd w:id="17"/>
    </w:p>
    <w:p w:rsidR="00F87457" w:rsidRPr="00F87457" w:rsidRDefault="00F87457" w:rsidP="00F87457"/>
    <w:p w:rsidR="004B43D6" w:rsidRPr="001F0781" w:rsidRDefault="00AB688A" w:rsidP="00B324FC">
      <w:pPr>
        <w:pStyle w:val="Heading3"/>
        <w:widowControl/>
        <w:rPr>
          <w:i w:val="0"/>
          <w:iCs/>
          <w:sz w:val="18"/>
          <w:szCs w:val="18"/>
        </w:rPr>
      </w:pPr>
      <w:bookmarkStart w:id="18" w:name="_Toc423410242"/>
      <w:bookmarkStart w:id="19" w:name="_Toc425054508"/>
      <w:r w:rsidRPr="001F0781">
        <w:rPr>
          <w:sz w:val="18"/>
          <w:szCs w:val="18"/>
        </w:rPr>
        <w:t xml:space="preserve"> </w:t>
      </w:r>
      <w:bookmarkStart w:id="20" w:name="_Toc38523179"/>
      <w:bookmarkEnd w:id="18"/>
      <w:bookmarkEnd w:id="19"/>
      <w:r w:rsidR="00594449" w:rsidRPr="001F0781">
        <w:rPr>
          <w:i w:val="0"/>
          <w:iCs/>
        </w:rPr>
        <w:t xml:space="preserve">No </w:t>
      </w:r>
      <w:r w:rsidR="00B324FC">
        <w:rPr>
          <w:i w:val="0"/>
          <w:iCs/>
        </w:rPr>
        <w:t xml:space="preserve">Schedules </w:t>
      </w:r>
      <w:r w:rsidR="00594449" w:rsidRPr="001F0781">
        <w:rPr>
          <w:i w:val="0"/>
          <w:iCs/>
        </w:rPr>
        <w:t>are found</w:t>
      </w:r>
      <w:bookmarkEnd w:id="20"/>
    </w:p>
    <w:p w:rsidR="0077019F" w:rsidRDefault="0077019F" w:rsidP="0077019F">
      <w:pPr>
        <w:pStyle w:val="InfoBlue"/>
      </w:pPr>
    </w:p>
    <w:p w:rsidR="004B43D6" w:rsidRDefault="00594449" w:rsidP="00B324FC">
      <w:pPr>
        <w:pStyle w:val="InfoBlue"/>
      </w:pPr>
      <w:r>
        <w:t xml:space="preserve">If there is no </w:t>
      </w:r>
      <w:r w:rsidR="00B324FC">
        <w:t xml:space="preserve">schedules </w:t>
      </w:r>
      <w:r>
        <w:t>added in the system it shows a</w:t>
      </w:r>
      <w:r w:rsidR="0077019F">
        <w:t xml:space="preserve"> message about the status of the request. This response is related to</w:t>
      </w:r>
      <w:r w:rsidR="001F0781">
        <w:t xml:space="preserve"> the user action 1 when a user retrieve list </w:t>
      </w:r>
      <w:r w:rsidR="00B324FC">
        <w:t>of schedules in from the system</w:t>
      </w:r>
      <w:r w:rsidR="001F0781">
        <w:t>.</w:t>
      </w:r>
    </w:p>
    <w:p w:rsidR="0077019F" w:rsidRPr="0077019F" w:rsidRDefault="0077019F" w:rsidP="0077019F">
      <w:pPr>
        <w:pStyle w:val="BodyText"/>
      </w:pPr>
    </w:p>
    <w:p w:rsidR="004B43D6" w:rsidRDefault="00AB688A">
      <w:pPr>
        <w:pStyle w:val="Heading1"/>
      </w:pPr>
      <w:bookmarkStart w:id="21" w:name="_Toc423410251"/>
      <w:bookmarkStart w:id="22" w:name="_Toc425054510"/>
      <w:bookmarkStart w:id="23" w:name="_Toc38523180"/>
      <w:r>
        <w:t>Special Requirements</w:t>
      </w:r>
      <w:bookmarkEnd w:id="21"/>
      <w:bookmarkEnd w:id="22"/>
      <w:bookmarkEnd w:id="23"/>
    </w:p>
    <w:p w:rsidR="004B43D6" w:rsidRDefault="004C1755" w:rsidP="004C1755">
      <w:pPr>
        <w:ind w:left="720"/>
      </w:pPr>
      <w:r>
        <w:t xml:space="preserve">There will not be any kind of special requirement as long as it meets the minimum system requirement. </w:t>
      </w:r>
    </w:p>
    <w:p w:rsidR="004B43D6" w:rsidRDefault="00AB688A">
      <w:pPr>
        <w:pStyle w:val="Heading1"/>
        <w:widowControl/>
      </w:pPr>
      <w:bookmarkStart w:id="24" w:name="_Toc423410253"/>
      <w:bookmarkStart w:id="25" w:name="_Toc425054512"/>
      <w:bookmarkStart w:id="26" w:name="_Toc38523181"/>
      <w:r>
        <w:t>Preconditions</w:t>
      </w:r>
      <w:bookmarkEnd w:id="24"/>
      <w:bookmarkEnd w:id="25"/>
      <w:bookmarkEnd w:id="26"/>
    </w:p>
    <w:p w:rsidR="004B43D6" w:rsidRPr="00FD39FE" w:rsidRDefault="00FD39FE" w:rsidP="0077019F">
      <w:pPr>
        <w:pStyle w:val="InfoBlue"/>
      </w:pPr>
      <w:r w:rsidRPr="00FD39FE">
        <w:t>The Admin must authorize/Login to the system.</w:t>
      </w:r>
    </w:p>
    <w:p w:rsidR="004B43D6" w:rsidRDefault="004C1755">
      <w:pPr>
        <w:pStyle w:val="Heading1"/>
        <w:widowControl/>
      </w:pPr>
      <w:bookmarkStart w:id="27" w:name="_Toc38523182"/>
      <w:r>
        <w:t>Post conditions</w:t>
      </w:r>
      <w:bookmarkEnd w:id="27"/>
    </w:p>
    <w:p w:rsidR="004C1755" w:rsidRPr="004C1755" w:rsidRDefault="004C1755" w:rsidP="00B324FC">
      <w:pPr>
        <w:rPr>
          <w:sz w:val="22"/>
          <w:szCs w:val="22"/>
        </w:rPr>
      </w:pPr>
      <w:r>
        <w:t xml:space="preserve">             </w:t>
      </w:r>
      <w:r w:rsidR="00D93F11" w:rsidRPr="004C1755">
        <w:rPr>
          <w:sz w:val="22"/>
          <w:szCs w:val="22"/>
        </w:rPr>
        <w:t xml:space="preserve">A </w:t>
      </w:r>
      <w:r w:rsidR="00D93F11">
        <w:rPr>
          <w:sz w:val="22"/>
          <w:szCs w:val="22"/>
        </w:rPr>
        <w:t>status</w:t>
      </w:r>
      <w:r w:rsidR="00B324FC">
        <w:rPr>
          <w:sz w:val="22"/>
          <w:szCs w:val="22"/>
        </w:rPr>
        <w:t xml:space="preserve"> will be assigned to the schedules</w:t>
      </w:r>
    </w:p>
    <w:p w:rsidR="004B43D6" w:rsidRDefault="004B43D6" w:rsidP="0077019F">
      <w:pPr>
        <w:pStyle w:val="InfoBlue"/>
      </w:pPr>
    </w:p>
    <w:p w:rsidR="004C1755" w:rsidRPr="004C1755" w:rsidRDefault="004C1755" w:rsidP="004C1755"/>
    <w:p w:rsidR="004B43D6" w:rsidRDefault="00AB688A">
      <w:pPr>
        <w:pStyle w:val="Heading1"/>
      </w:pPr>
      <w:bookmarkStart w:id="28" w:name="_Toc38523183"/>
      <w:r>
        <w:t>Extension Points</w:t>
      </w:r>
      <w:bookmarkEnd w:id="28"/>
    </w:p>
    <w:p w:rsidR="00F87457" w:rsidRDefault="00F87457" w:rsidP="0077019F">
      <w:pPr>
        <w:pStyle w:val="InfoBlue"/>
      </w:pPr>
    </w:p>
    <w:sectPr w:rsidR="00F8745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F32" w:rsidRDefault="000A5F32">
      <w:pPr>
        <w:spacing w:line="240" w:lineRule="auto"/>
      </w:pPr>
      <w:r>
        <w:separator/>
      </w:r>
    </w:p>
  </w:endnote>
  <w:endnote w:type="continuationSeparator" w:id="0">
    <w:p w:rsidR="000A5F32" w:rsidRDefault="000A5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43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 w:rsidP="00122DA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122DA9">
              <w:t>ABIA INC</w:t>
            </w:r>
          </w:fldSimple>
          <w:r w:rsidR="00122DA9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2DA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22DA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4B43D6" w:rsidRDefault="004B4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F32" w:rsidRDefault="000A5F32">
      <w:pPr>
        <w:spacing w:line="240" w:lineRule="auto"/>
      </w:pPr>
      <w:r>
        <w:separator/>
      </w:r>
    </w:p>
  </w:footnote>
  <w:footnote w:type="continuationSeparator" w:id="0">
    <w:p w:rsidR="000A5F32" w:rsidRDefault="000A5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3D6" w:rsidRDefault="004B43D6">
    <w:pPr>
      <w:rPr>
        <w:sz w:val="24"/>
      </w:rPr>
    </w:pPr>
  </w:p>
  <w:p w:rsidR="004B43D6" w:rsidRDefault="004B43D6">
    <w:pPr>
      <w:pBdr>
        <w:top w:val="single" w:sz="6" w:space="1" w:color="auto"/>
      </w:pBdr>
      <w:rPr>
        <w:sz w:val="24"/>
      </w:rPr>
    </w:pPr>
  </w:p>
  <w:p w:rsidR="004B43D6" w:rsidRDefault="00AB688A" w:rsidP="00B324F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87457">
      <w:rPr>
        <w:rFonts w:ascii="Arial" w:hAnsi="Arial"/>
        <w:b/>
        <w:sz w:val="36"/>
      </w:rPr>
      <w:t>&lt;</w:t>
    </w:r>
    <w:r w:rsidR="00581FDB">
      <w:rPr>
        <w:rFonts w:ascii="Arial" w:hAnsi="Arial"/>
        <w:b/>
        <w:sz w:val="36"/>
      </w:rPr>
      <w:t>AB</w:t>
    </w:r>
    <w:r w:rsidR="00B324FC">
      <w:rPr>
        <w:rFonts w:ascii="Arial" w:hAnsi="Arial"/>
        <w:b/>
        <w:sz w:val="36"/>
      </w:rPr>
      <w:t>IA</w:t>
    </w:r>
    <w:r w:rsidR="00581FDB">
      <w:rPr>
        <w:rFonts w:ascii="Arial" w:hAnsi="Arial"/>
        <w:b/>
        <w:sz w:val="36"/>
      </w:rPr>
      <w:t xml:space="preserve"> INC</w:t>
    </w:r>
    <w:r w:rsidR="00B324FC">
      <w:rPr>
        <w:rFonts w:ascii="Arial" w:hAnsi="Arial"/>
        <w:b/>
        <w:sz w:val="36"/>
      </w:rPr>
      <w:t xml:space="preserve"> </w:t>
    </w:r>
    <w:r w:rsidR="00F87457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4B43D6" w:rsidRDefault="004B43D6">
    <w:pPr>
      <w:pBdr>
        <w:bottom w:val="single" w:sz="6" w:space="1" w:color="auto"/>
      </w:pBdr>
      <w:jc w:val="right"/>
      <w:rPr>
        <w:sz w:val="24"/>
      </w:rPr>
    </w:pPr>
  </w:p>
  <w:p w:rsidR="004B43D6" w:rsidRDefault="004B4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43D6">
      <w:tc>
        <w:tcPr>
          <w:tcW w:w="6379" w:type="dxa"/>
        </w:tcPr>
        <w:p w:rsidR="004B43D6" w:rsidRDefault="00AB688A" w:rsidP="00297291">
          <w:fldSimple w:instr="subject  \* Mergeformat ">
            <w:r w:rsidR="00F87457">
              <w:t>&lt;</w:t>
            </w:r>
            <w:r w:rsidR="00297291">
              <w:t xml:space="preserve">MUM Sched </w:t>
            </w:r>
            <w:r w:rsidR="00F87457">
              <w:t>&gt;</w:t>
            </w:r>
          </w:fldSimple>
        </w:p>
      </w:tc>
      <w:tc>
        <w:tcPr>
          <w:tcW w:w="3179" w:type="dxa"/>
        </w:tcPr>
        <w:p w:rsidR="004B43D6" w:rsidRDefault="00AB688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324FC">
            <w:t xml:space="preserve"> Version:           &lt;1.0</w:t>
          </w:r>
          <w:r>
            <w:t>&gt;</w:t>
          </w:r>
        </w:p>
      </w:tc>
    </w:tr>
    <w:tr w:rsidR="004B43D6">
      <w:tc>
        <w:tcPr>
          <w:tcW w:w="6379" w:type="dxa"/>
        </w:tcPr>
        <w:p w:rsidR="004B43D6" w:rsidRDefault="000E5C31" w:rsidP="00B324FC">
          <w:fldSimple w:instr="title  \* Mergeformat ">
            <w:r w:rsidR="00F87457">
              <w:t>Use-Case Specification: &lt;</w:t>
            </w:r>
            <w:r w:rsidR="00B324FC">
              <w:t xml:space="preserve">set schedule status </w:t>
            </w:r>
            <w:r w:rsidR="00F87457">
              <w:t>&gt;</w:t>
            </w:r>
          </w:fldSimple>
        </w:p>
      </w:tc>
      <w:tc>
        <w:tcPr>
          <w:tcW w:w="3179" w:type="dxa"/>
        </w:tcPr>
        <w:p w:rsidR="004B43D6" w:rsidRDefault="00AB688A" w:rsidP="00297291">
          <w:r>
            <w:t xml:space="preserve">  Date:  &lt;</w:t>
          </w:r>
          <w:r w:rsidR="00297291">
            <w:t>22 /4/2022</w:t>
          </w:r>
          <w:r>
            <w:t>&gt;</w:t>
          </w:r>
        </w:p>
      </w:tc>
    </w:tr>
    <w:tr w:rsidR="004B43D6">
      <w:tc>
        <w:tcPr>
          <w:tcW w:w="9558" w:type="dxa"/>
          <w:gridSpan w:val="2"/>
        </w:tcPr>
        <w:p w:rsidR="004B43D6" w:rsidRDefault="00AB688A">
          <w:r>
            <w:t>&lt;document identifier&gt;</w:t>
          </w:r>
        </w:p>
      </w:tc>
    </w:tr>
  </w:tbl>
  <w:p w:rsidR="004B43D6" w:rsidRDefault="004B4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A442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E9057F"/>
    <w:multiLevelType w:val="multilevel"/>
    <w:tmpl w:val="339434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FF3400"/>
    <w:multiLevelType w:val="hybridMultilevel"/>
    <w:tmpl w:val="ADAE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57"/>
    <w:rsid w:val="000A5F32"/>
    <w:rsid w:val="000E5C31"/>
    <w:rsid w:val="00122DA9"/>
    <w:rsid w:val="001F0781"/>
    <w:rsid w:val="00297291"/>
    <w:rsid w:val="004B43D6"/>
    <w:rsid w:val="004C1755"/>
    <w:rsid w:val="00581FDB"/>
    <w:rsid w:val="00594449"/>
    <w:rsid w:val="006401C8"/>
    <w:rsid w:val="0075794E"/>
    <w:rsid w:val="0077019F"/>
    <w:rsid w:val="00871499"/>
    <w:rsid w:val="00877017"/>
    <w:rsid w:val="00936FAC"/>
    <w:rsid w:val="009C6FF9"/>
    <w:rsid w:val="009E43F6"/>
    <w:rsid w:val="00AB688A"/>
    <w:rsid w:val="00B324FC"/>
    <w:rsid w:val="00D93F11"/>
    <w:rsid w:val="00DE6DD9"/>
    <w:rsid w:val="00F87457"/>
    <w:rsid w:val="00F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6703D9"/>
  <w15:chartTrackingRefBased/>
  <w15:docId w15:val="{5FE22A39-D28D-4FCA-B2E3-AC4068F2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019F"/>
    <w:pPr>
      <w:spacing w:after="120"/>
      <w:ind w:left="720"/>
    </w:pPr>
    <w:rPr>
      <w:iCs/>
      <w:color w:val="0000FF"/>
      <w:sz w:val="22"/>
      <w:szCs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87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r473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97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Isam sebri</dc:creator>
  <cp:keywords/>
  <dc:description/>
  <cp:lastModifiedBy>Isam sebri</cp:lastModifiedBy>
  <cp:revision>8</cp:revision>
  <cp:lastPrinted>1900-01-01T06:00:00Z</cp:lastPrinted>
  <dcterms:created xsi:type="dcterms:W3CDTF">2020-04-23T03:35:00Z</dcterms:created>
  <dcterms:modified xsi:type="dcterms:W3CDTF">2020-04-23T13:36:00Z</dcterms:modified>
</cp:coreProperties>
</file>