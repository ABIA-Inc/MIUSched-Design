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CEC2" w14:textId="77777777" w:rsidR="009265F9" w:rsidRDefault="0011127B">
      <w:pPr>
        <w:pStyle w:val="Title"/>
        <w:jc w:val="right"/>
      </w:pPr>
      <w:proofErr w:type="spellStart"/>
      <w:r>
        <w:t>MIUSched</w:t>
      </w:r>
      <w:proofErr w:type="spellEnd"/>
    </w:p>
    <w:p w14:paraId="492ABF8B" w14:textId="4BD0E2C2" w:rsidR="009265F9" w:rsidRDefault="007672E7">
      <w:pPr>
        <w:pStyle w:val="Title"/>
        <w:jc w:val="right"/>
      </w:pPr>
      <w:fldSimple w:instr="title  \* Mergeformat ">
        <w:r w:rsidR="0011127B">
          <w:t xml:space="preserve">Use-Case Specification: </w:t>
        </w:r>
        <w:r w:rsidR="006A2736" w:rsidRPr="006A2736">
          <w:t>Set Prerequisite</w:t>
        </w:r>
      </w:fldSimple>
    </w:p>
    <w:p w14:paraId="080313E3" w14:textId="77777777" w:rsidR="009265F9" w:rsidRDefault="009265F9">
      <w:pPr>
        <w:pStyle w:val="Title"/>
        <w:jc w:val="right"/>
      </w:pPr>
    </w:p>
    <w:p w14:paraId="791E9D84" w14:textId="25D8CE94" w:rsidR="009265F9" w:rsidRDefault="007672E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68DB7AF" w14:textId="77777777" w:rsidR="009265F9" w:rsidRDefault="009265F9"/>
    <w:p w14:paraId="2DEE8A54" w14:textId="2B942C0B" w:rsidR="009265F9" w:rsidRDefault="007672E7" w:rsidP="00CE6DBF">
      <w:pPr>
        <w:pStyle w:val="InfoBlue"/>
      </w:pPr>
      <w:r>
        <w:t xml:space="preserve"> </w:t>
      </w:r>
    </w:p>
    <w:p w14:paraId="5D1C8AF7" w14:textId="77777777" w:rsidR="00BF2F8C" w:rsidRPr="007606B2" w:rsidRDefault="00BF2F8C" w:rsidP="00BF2F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7606B2">
        <w:rPr>
          <w:b/>
          <w:bCs/>
          <w:i/>
          <w:iCs/>
        </w:rPr>
        <w:t>Members</w:t>
      </w:r>
    </w:p>
    <w:p w14:paraId="2B0C19DF" w14:textId="77777777" w:rsidR="00BF2F8C" w:rsidRDefault="00BF2F8C" w:rsidP="00BF2F8C"/>
    <w:p w14:paraId="0A4953C9" w14:textId="77777777" w:rsidR="00BF2F8C" w:rsidRDefault="00BF2F8C" w:rsidP="00BF2F8C">
      <w:r>
        <w:t xml:space="preserve">1.Adiam Desta </w:t>
      </w:r>
      <w:proofErr w:type="spellStart"/>
      <w:r>
        <w:t>Kiros</w:t>
      </w:r>
      <w:proofErr w:type="spellEnd"/>
      <w:r>
        <w:t xml:space="preserve">                    611101</w:t>
      </w:r>
    </w:p>
    <w:p w14:paraId="3A1FFC58" w14:textId="77777777" w:rsidR="00BF2F8C" w:rsidRDefault="00BF2F8C" w:rsidP="00BF2F8C"/>
    <w:p w14:paraId="782089E4" w14:textId="77777777" w:rsidR="00BF2F8C" w:rsidRDefault="00BF2F8C" w:rsidP="00BF2F8C">
      <w:r w:rsidRPr="00C800B6">
        <w:t>2.Amanuel Negussie Kihshen      61106</w:t>
      </w:r>
      <w:r>
        <w:t>2</w:t>
      </w:r>
    </w:p>
    <w:p w14:paraId="1356EC70" w14:textId="77777777" w:rsidR="00BF2F8C" w:rsidRPr="00C800B6" w:rsidRDefault="00BF2F8C" w:rsidP="00BF2F8C"/>
    <w:p w14:paraId="08B93ADD" w14:textId="77777777" w:rsidR="00BF2F8C" w:rsidRDefault="00BF2F8C" w:rsidP="00BF2F8C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513F046" w14:textId="77777777" w:rsidR="00BF2F8C" w:rsidRPr="00C800B6" w:rsidRDefault="00BF2F8C" w:rsidP="00BF2F8C">
      <w:pPr>
        <w:rPr>
          <w:lang w:val="it-IT"/>
        </w:rPr>
      </w:pPr>
    </w:p>
    <w:p w14:paraId="28F58BEA" w14:textId="77777777" w:rsidR="00BF2F8C" w:rsidRPr="00C800B6" w:rsidRDefault="00BF2F8C" w:rsidP="00BF2F8C">
      <w:r>
        <w:t xml:space="preserve">4.Isam </w:t>
      </w:r>
      <w:proofErr w:type="spellStart"/>
      <w:r>
        <w:t>Sebri</w:t>
      </w:r>
      <w:proofErr w:type="spellEnd"/>
      <w:r>
        <w:t xml:space="preserve"> Sala                         61105</w:t>
      </w:r>
    </w:p>
    <w:p w14:paraId="333D7655" w14:textId="77777777" w:rsidR="009265F9" w:rsidRDefault="009265F9"/>
    <w:p w14:paraId="57F16F19" w14:textId="77777777" w:rsidR="009265F9" w:rsidRDefault="009265F9">
      <w:pPr>
        <w:pStyle w:val="BodyText"/>
      </w:pPr>
    </w:p>
    <w:p w14:paraId="643FF237" w14:textId="77777777" w:rsidR="009265F9" w:rsidRDefault="009265F9">
      <w:pPr>
        <w:pStyle w:val="BodyText"/>
      </w:pPr>
    </w:p>
    <w:p w14:paraId="043C038C" w14:textId="77777777" w:rsidR="009265F9" w:rsidRDefault="009265F9">
      <w:pPr>
        <w:sectPr w:rsidR="009265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D60C3FD" w14:textId="77777777" w:rsidR="009265F9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65F9" w14:paraId="3026D90C" w14:textId="77777777">
        <w:tc>
          <w:tcPr>
            <w:tcW w:w="2304" w:type="dxa"/>
          </w:tcPr>
          <w:p w14:paraId="544B883E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B6895D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0A2A2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2BDF6A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65F9" w14:paraId="0E4229B3" w14:textId="77777777">
        <w:tc>
          <w:tcPr>
            <w:tcW w:w="2304" w:type="dxa"/>
          </w:tcPr>
          <w:p w14:paraId="5D617EA5" w14:textId="7172048D" w:rsidR="009265F9" w:rsidRDefault="006A2736">
            <w:pPr>
              <w:pStyle w:val="Tabletext"/>
            </w:pPr>
            <w:r>
              <w:t>22/Apr</w:t>
            </w:r>
            <w:r w:rsidR="00261E4C">
              <w:t>i</w:t>
            </w:r>
            <w:r>
              <w:t>l/2020</w:t>
            </w:r>
          </w:p>
        </w:tc>
        <w:tc>
          <w:tcPr>
            <w:tcW w:w="1152" w:type="dxa"/>
          </w:tcPr>
          <w:p w14:paraId="00445F41" w14:textId="223880E0" w:rsidR="009265F9" w:rsidRDefault="006A2736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5A06F5E3" w14:textId="5818BA69" w:rsidR="009265F9" w:rsidRDefault="006A2736" w:rsidP="006A2736">
            <w:pPr>
              <w:pStyle w:val="Tabletext"/>
              <w:jc w:val="center"/>
            </w:pPr>
            <w:r>
              <w:t>Draft</w:t>
            </w:r>
          </w:p>
        </w:tc>
        <w:tc>
          <w:tcPr>
            <w:tcW w:w="2304" w:type="dxa"/>
          </w:tcPr>
          <w:p w14:paraId="5813E4EC" w14:textId="67D485FD" w:rsidR="009265F9" w:rsidRDefault="006A2736">
            <w:pPr>
              <w:pStyle w:val="Tabletext"/>
            </w:pPr>
            <w:r>
              <w:t>Amanu</w:t>
            </w:r>
            <w:r w:rsidR="00A8065D">
              <w:t>el N. Kihshen</w:t>
            </w:r>
          </w:p>
        </w:tc>
      </w:tr>
      <w:tr w:rsidR="009265F9" w14:paraId="72857039" w14:textId="77777777">
        <w:tc>
          <w:tcPr>
            <w:tcW w:w="2304" w:type="dxa"/>
          </w:tcPr>
          <w:p w14:paraId="1B466416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67A725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52813EFC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35A1932" w14:textId="77777777" w:rsidR="009265F9" w:rsidRDefault="009265F9">
            <w:pPr>
              <w:pStyle w:val="Tabletext"/>
            </w:pPr>
          </w:p>
        </w:tc>
      </w:tr>
      <w:tr w:rsidR="009265F9" w14:paraId="6316281C" w14:textId="77777777">
        <w:tc>
          <w:tcPr>
            <w:tcW w:w="2304" w:type="dxa"/>
          </w:tcPr>
          <w:p w14:paraId="042F2B7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20A3A909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41987D36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12084A46" w14:textId="77777777" w:rsidR="009265F9" w:rsidRDefault="009265F9">
            <w:pPr>
              <w:pStyle w:val="Tabletext"/>
            </w:pPr>
          </w:p>
        </w:tc>
      </w:tr>
      <w:tr w:rsidR="009265F9" w14:paraId="196CAC2F" w14:textId="77777777">
        <w:tc>
          <w:tcPr>
            <w:tcW w:w="2304" w:type="dxa"/>
          </w:tcPr>
          <w:p w14:paraId="640D9B5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90DBC1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1EF58384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BC32B9B" w14:textId="77777777" w:rsidR="009265F9" w:rsidRDefault="009265F9">
            <w:pPr>
              <w:pStyle w:val="Tabletext"/>
            </w:pPr>
          </w:p>
        </w:tc>
      </w:tr>
    </w:tbl>
    <w:p w14:paraId="79163680" w14:textId="77777777" w:rsidR="009265F9" w:rsidRDefault="009265F9"/>
    <w:p w14:paraId="6435CBE0" w14:textId="77777777" w:rsidR="009265F9" w:rsidRDefault="007672E7">
      <w:pPr>
        <w:pStyle w:val="Title"/>
      </w:pPr>
      <w:r>
        <w:br w:type="page"/>
      </w:r>
      <w:r>
        <w:lastRenderedPageBreak/>
        <w:t>Table of Contents</w:t>
      </w:r>
    </w:p>
    <w:p w14:paraId="7914104F" w14:textId="61159459" w:rsidR="00260788" w:rsidRPr="008168BF" w:rsidRDefault="007672E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60788">
        <w:rPr>
          <w:noProof/>
        </w:rPr>
        <w:t>1.</w:t>
      </w:r>
      <w:r w:rsidR="00260788" w:rsidRPr="008168BF">
        <w:rPr>
          <w:rFonts w:ascii="Calibri" w:hAnsi="Calibri"/>
          <w:noProof/>
          <w:sz w:val="22"/>
          <w:szCs w:val="22"/>
        </w:rPr>
        <w:tab/>
      </w:r>
      <w:r w:rsidR="00260788">
        <w:rPr>
          <w:noProof/>
        </w:rPr>
        <w:t>Set Prerequisite</w:t>
      </w:r>
      <w:r w:rsidR="00260788">
        <w:rPr>
          <w:noProof/>
        </w:rPr>
        <w:tab/>
      </w:r>
      <w:r w:rsidR="00260788">
        <w:rPr>
          <w:noProof/>
        </w:rPr>
        <w:fldChar w:fldCharType="begin"/>
      </w:r>
      <w:r w:rsidR="00260788">
        <w:rPr>
          <w:noProof/>
        </w:rPr>
        <w:instrText xml:space="preserve"> PAGEREF _Toc38484718 \h </w:instrText>
      </w:r>
      <w:r w:rsidR="00260788">
        <w:rPr>
          <w:noProof/>
        </w:rPr>
      </w:r>
      <w:r w:rsidR="00260788">
        <w:rPr>
          <w:noProof/>
        </w:rPr>
        <w:fldChar w:fldCharType="separate"/>
      </w:r>
      <w:r w:rsidR="00260788">
        <w:rPr>
          <w:noProof/>
        </w:rPr>
        <w:t>4</w:t>
      </w:r>
      <w:r w:rsidR="00260788">
        <w:rPr>
          <w:noProof/>
        </w:rPr>
        <w:fldChar w:fldCharType="end"/>
      </w:r>
    </w:p>
    <w:p w14:paraId="11C29213" w14:textId="5877CCB5" w:rsidR="00260788" w:rsidRPr="008168BF" w:rsidRDefault="0026078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AA19D" w14:textId="0220E7AC" w:rsidR="00260788" w:rsidRPr="008168BF" w:rsidRDefault="0026078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C70583" w14:textId="0737FA2D" w:rsidR="00260788" w:rsidRPr="008168BF" w:rsidRDefault="0026078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B47A1" w14:textId="0EED4C56" w:rsidR="00260788" w:rsidRPr="008168BF" w:rsidRDefault="0026078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67F1E9" w14:textId="2F042135" w:rsidR="00260788" w:rsidRPr="008168BF" w:rsidRDefault="0026078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84C64" w14:textId="0B0F0BF8" w:rsidR="00260788" w:rsidRPr="008168BF" w:rsidRDefault="00260788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3.2.1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Course don’t need a prerequisite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575C82" w14:textId="418B8DB4" w:rsidR="00260788" w:rsidRPr="008168BF" w:rsidRDefault="00260788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3.2.2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Prerequisite set is 500-level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84F2AC" w14:textId="6FCA5229" w:rsidR="00260788" w:rsidRPr="008168BF" w:rsidRDefault="0026078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E654F" w14:textId="0D583308" w:rsidR="00260788" w:rsidRPr="008168BF" w:rsidRDefault="0026078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6163B5" w14:textId="04F5DDCA" w:rsidR="00260788" w:rsidRPr="008168BF" w:rsidRDefault="0026078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B190E" w14:textId="5C51C267" w:rsidR="00260788" w:rsidRPr="008168BF" w:rsidRDefault="0026078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3D030E" w14:textId="27D4A3A3" w:rsidR="00260788" w:rsidRPr="008168BF" w:rsidRDefault="0026078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AB092D" w14:textId="09903C81" w:rsidR="00260788" w:rsidRPr="008168BF" w:rsidRDefault="0026078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6.1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8BDC10" w14:textId="0514D656" w:rsidR="00260788" w:rsidRPr="008168BF" w:rsidRDefault="0026078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862E0C" w14:textId="0A1274F9" w:rsidR="00260788" w:rsidRPr="008168BF" w:rsidRDefault="0026078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7.1</w:t>
      </w:r>
      <w:r w:rsidRPr="008168BF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7911" w14:textId="786C981A" w:rsidR="009265F9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1127B">
          <w:t xml:space="preserve">Use-Case Specification: </w:t>
        </w:r>
      </w:fldSimple>
      <w:bookmarkStart w:id="0" w:name="_Toc423410237"/>
      <w:bookmarkStart w:id="1" w:name="_Toc425054503"/>
      <w:r w:rsidR="00A328E9" w:rsidRPr="00A328E9">
        <w:t xml:space="preserve"> </w:t>
      </w:r>
      <w:r w:rsidR="00A328E9" w:rsidRPr="00A328E9">
        <w:t>Set Prerequisite</w:t>
      </w:r>
      <w:r>
        <w:t xml:space="preserve"> </w:t>
      </w:r>
      <w:bookmarkEnd w:id="0"/>
      <w:bookmarkEnd w:id="1"/>
    </w:p>
    <w:p w14:paraId="7ED07503" w14:textId="77777777" w:rsidR="009265F9" w:rsidRDefault="009265F9" w:rsidP="00CE6DBF">
      <w:pPr>
        <w:pStyle w:val="InfoBlue"/>
      </w:pPr>
    </w:p>
    <w:p w14:paraId="4419B8E9" w14:textId="36F0016C" w:rsidR="009265F9" w:rsidRDefault="00A328E9">
      <w:pPr>
        <w:pStyle w:val="Heading1"/>
      </w:pPr>
      <w:bookmarkStart w:id="2" w:name="_Toc423410238"/>
      <w:bookmarkStart w:id="3" w:name="_Toc425054504"/>
      <w:bookmarkStart w:id="4" w:name="_Toc38484718"/>
      <w:r w:rsidRPr="00A328E9">
        <w:t>Set Prerequisite</w:t>
      </w:r>
      <w:bookmarkEnd w:id="4"/>
      <w:r w:rsidR="007672E7">
        <w:t xml:space="preserve"> </w:t>
      </w:r>
    </w:p>
    <w:p w14:paraId="29D78FE6" w14:textId="77777777" w:rsidR="009265F9" w:rsidRDefault="007672E7">
      <w:pPr>
        <w:pStyle w:val="Heading2"/>
      </w:pPr>
      <w:bookmarkStart w:id="5" w:name="_Toc38484719"/>
      <w:r>
        <w:t>Brief Description</w:t>
      </w:r>
      <w:bookmarkEnd w:id="2"/>
      <w:bookmarkEnd w:id="3"/>
      <w:bookmarkEnd w:id="5"/>
    </w:p>
    <w:p w14:paraId="4DB82872" w14:textId="18855EF1" w:rsidR="009265F9" w:rsidRPr="00CE6DBF" w:rsidRDefault="00E75146" w:rsidP="00CE6DBF">
      <w:pPr>
        <w:pStyle w:val="InfoBlue"/>
      </w:pPr>
      <w:r w:rsidRPr="00CE6DBF">
        <w:t>Th</w:t>
      </w:r>
      <w:r w:rsidR="00CE6DBF" w:rsidRPr="00CE6DBF">
        <w:t>is use-case allows the</w:t>
      </w:r>
      <w:r w:rsidRPr="00CE6DBF">
        <w:t xml:space="preserve"> </w:t>
      </w:r>
      <w:r w:rsidR="00CE6DBF" w:rsidRPr="00CE6DBF">
        <w:t>Schedule</w:t>
      </w:r>
      <w:r w:rsidRPr="00CE6DBF">
        <w:t xml:space="preserve"> Admin to set prerequisites for </w:t>
      </w:r>
      <w:r w:rsidR="00CE6DBF" w:rsidRPr="00CE6DBF">
        <w:t>courses that require it.</w:t>
      </w:r>
    </w:p>
    <w:p w14:paraId="51BAECAB" w14:textId="0B1634D7" w:rsidR="0055493B" w:rsidRDefault="0055493B">
      <w:pPr>
        <w:pStyle w:val="Heading1"/>
        <w:widowControl/>
      </w:pPr>
      <w:bookmarkStart w:id="6" w:name="_Toc423410239"/>
      <w:bookmarkStart w:id="7" w:name="_Toc425054505"/>
      <w:bookmarkStart w:id="8" w:name="_Toc38484720"/>
      <w:r>
        <w:t>Actor</w:t>
      </w:r>
      <w:bookmarkEnd w:id="8"/>
    </w:p>
    <w:p w14:paraId="6DF5D1FA" w14:textId="7DCAC5D8" w:rsidR="0055493B" w:rsidRPr="0055493B" w:rsidRDefault="0055493B" w:rsidP="00223343">
      <w:pPr>
        <w:spacing w:after="240"/>
        <w:ind w:left="720"/>
      </w:pPr>
      <w:r>
        <w:t>Schedule Admin</w:t>
      </w:r>
    </w:p>
    <w:p w14:paraId="2CF4789A" w14:textId="4C9380A4" w:rsidR="009265F9" w:rsidRDefault="007672E7">
      <w:pPr>
        <w:pStyle w:val="Heading1"/>
        <w:widowControl/>
      </w:pPr>
      <w:bookmarkStart w:id="9" w:name="_Toc38484721"/>
      <w:r>
        <w:t>Flow of Events</w:t>
      </w:r>
      <w:bookmarkEnd w:id="6"/>
      <w:bookmarkEnd w:id="7"/>
      <w:bookmarkEnd w:id="9"/>
    </w:p>
    <w:p w14:paraId="39C387F5" w14:textId="77777777" w:rsidR="009265F9" w:rsidRDefault="007672E7">
      <w:pPr>
        <w:pStyle w:val="Heading2"/>
        <w:widowControl/>
      </w:pPr>
      <w:bookmarkStart w:id="10" w:name="_Toc423410240"/>
      <w:bookmarkStart w:id="11" w:name="_Toc425054506"/>
      <w:bookmarkStart w:id="12" w:name="_Toc38484722"/>
      <w:r>
        <w:t>Basic Flow</w:t>
      </w:r>
      <w:bookmarkEnd w:id="10"/>
      <w:bookmarkEnd w:id="11"/>
      <w:bookmarkEnd w:id="12"/>
      <w:r>
        <w:t xml:space="preserve"> </w:t>
      </w:r>
    </w:p>
    <w:p w14:paraId="29A0CC7F" w14:textId="0A91B7E3" w:rsidR="009265F9" w:rsidRDefault="009265F9" w:rsidP="00CE6DBF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1"/>
        <w:gridCol w:w="4415"/>
      </w:tblGrid>
      <w:tr w:rsidR="008168BF" w14:paraId="749368F5" w14:textId="77777777" w:rsidTr="008168BF">
        <w:tc>
          <w:tcPr>
            <w:tcW w:w="4441" w:type="dxa"/>
            <w:shd w:val="clear" w:color="auto" w:fill="D0CECE"/>
          </w:tcPr>
          <w:p w14:paraId="11EE6F4C" w14:textId="5466FE2B" w:rsidR="003E09C5" w:rsidRPr="008168BF" w:rsidRDefault="003E09C5" w:rsidP="008168BF">
            <w:pPr>
              <w:pStyle w:val="BodyText"/>
              <w:ind w:left="0"/>
              <w:jc w:val="center"/>
              <w:rPr>
                <w:b/>
                <w:bCs/>
              </w:rPr>
            </w:pPr>
            <w:bookmarkStart w:id="13" w:name="_Hlk38481046"/>
            <w:r w:rsidRPr="008168BF">
              <w:rPr>
                <w:b/>
                <w:bCs/>
              </w:rPr>
              <w:t>User Action</w:t>
            </w:r>
          </w:p>
        </w:tc>
        <w:tc>
          <w:tcPr>
            <w:tcW w:w="4415" w:type="dxa"/>
            <w:shd w:val="clear" w:color="auto" w:fill="D0CECE"/>
          </w:tcPr>
          <w:p w14:paraId="03307209" w14:textId="19425E26" w:rsidR="003E09C5" w:rsidRPr="008168BF" w:rsidRDefault="003E09C5" w:rsidP="008168BF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8168BF">
              <w:rPr>
                <w:b/>
                <w:bCs/>
              </w:rPr>
              <w:t>System Response</w:t>
            </w:r>
          </w:p>
        </w:tc>
      </w:tr>
      <w:tr w:rsidR="008168BF" w14:paraId="49DC7830" w14:textId="77777777" w:rsidTr="008168BF">
        <w:tc>
          <w:tcPr>
            <w:tcW w:w="4441" w:type="dxa"/>
            <w:shd w:val="clear" w:color="auto" w:fill="auto"/>
          </w:tcPr>
          <w:p w14:paraId="562E66DB" w14:textId="164FBB79" w:rsidR="003E09C5" w:rsidRDefault="005B2F8B" w:rsidP="008168BF">
            <w:pPr>
              <w:pStyle w:val="BodyText"/>
              <w:numPr>
                <w:ilvl w:val="0"/>
                <w:numId w:val="23"/>
              </w:numPr>
            </w:pPr>
            <w:r>
              <w:t xml:space="preserve">Schedule Admin selects a course and requests the system to set </w:t>
            </w:r>
            <w:r w:rsidR="001C384E">
              <w:t>the prerequisite</w:t>
            </w:r>
          </w:p>
        </w:tc>
        <w:tc>
          <w:tcPr>
            <w:tcW w:w="4415" w:type="dxa"/>
            <w:shd w:val="clear" w:color="auto" w:fill="auto"/>
          </w:tcPr>
          <w:p w14:paraId="4D2CC709" w14:textId="0FFBCE70" w:rsidR="003E09C5" w:rsidRDefault="001C384E" w:rsidP="008168BF">
            <w:pPr>
              <w:pStyle w:val="BodyText"/>
              <w:numPr>
                <w:ilvl w:val="0"/>
                <w:numId w:val="24"/>
              </w:numPr>
            </w:pPr>
            <w:r>
              <w:t xml:space="preserve">The </w:t>
            </w:r>
            <w:r w:rsidR="00BD7242">
              <w:t xml:space="preserve">system </w:t>
            </w:r>
            <w:r>
              <w:t xml:space="preserve">retrieves the course details and display it </w:t>
            </w:r>
            <w:r w:rsidR="00BD7242">
              <w:t>on screen</w:t>
            </w:r>
          </w:p>
        </w:tc>
      </w:tr>
      <w:tr w:rsidR="008168BF" w14:paraId="4688D221" w14:textId="77777777" w:rsidTr="008168BF">
        <w:tc>
          <w:tcPr>
            <w:tcW w:w="4441" w:type="dxa"/>
            <w:shd w:val="clear" w:color="auto" w:fill="auto"/>
          </w:tcPr>
          <w:p w14:paraId="29FBB410" w14:textId="67562F79" w:rsidR="003E09C5" w:rsidRDefault="001C384E" w:rsidP="008168BF">
            <w:pPr>
              <w:pStyle w:val="BodyText"/>
              <w:numPr>
                <w:ilvl w:val="0"/>
                <w:numId w:val="24"/>
              </w:numPr>
            </w:pPr>
            <w:r>
              <w:t>The Schedule Admin fil</w:t>
            </w:r>
            <w:r w:rsidR="00D64DB0">
              <w:t>ls the required prerequisite</w:t>
            </w:r>
            <w:r>
              <w:t xml:space="preserve"> </w:t>
            </w:r>
            <w:r w:rsidR="00D64DB0">
              <w:t>and requests the system to save it</w:t>
            </w:r>
          </w:p>
        </w:tc>
        <w:tc>
          <w:tcPr>
            <w:tcW w:w="4415" w:type="dxa"/>
            <w:shd w:val="clear" w:color="auto" w:fill="auto"/>
          </w:tcPr>
          <w:p w14:paraId="38378F7F" w14:textId="486239E2" w:rsidR="003E09C5" w:rsidRDefault="00D64DB0" w:rsidP="008168BF">
            <w:pPr>
              <w:pStyle w:val="BodyText"/>
              <w:numPr>
                <w:ilvl w:val="0"/>
                <w:numId w:val="24"/>
              </w:numPr>
            </w:pPr>
            <w:r>
              <w:t xml:space="preserve">The system checks if </w:t>
            </w:r>
            <w:r w:rsidR="008107ED">
              <w:t>it is valid prerequisite</w:t>
            </w:r>
            <w:r w:rsidR="009D42F2">
              <w:t>,</w:t>
            </w:r>
            <w:r w:rsidR="008107ED">
              <w:t xml:space="preserve"> save</w:t>
            </w:r>
            <w:r w:rsidR="009D42F2">
              <w:t>s</w:t>
            </w:r>
            <w:r w:rsidR="008107ED">
              <w:t xml:space="preserve"> it</w:t>
            </w:r>
            <w:r w:rsidR="009D42F2">
              <w:t xml:space="preserve"> the Schedule Db and notifies the Schedule Admin</w:t>
            </w:r>
          </w:p>
        </w:tc>
      </w:tr>
      <w:bookmarkEnd w:id="13"/>
    </w:tbl>
    <w:p w14:paraId="5550FACD" w14:textId="77777777" w:rsidR="003E09C5" w:rsidRPr="003E09C5" w:rsidRDefault="003E09C5" w:rsidP="003E09C5">
      <w:pPr>
        <w:pStyle w:val="BodyText"/>
      </w:pPr>
    </w:p>
    <w:p w14:paraId="18D20060" w14:textId="77777777" w:rsidR="009265F9" w:rsidRDefault="007672E7">
      <w:pPr>
        <w:pStyle w:val="Heading2"/>
        <w:widowControl/>
      </w:pPr>
      <w:bookmarkStart w:id="14" w:name="_Toc423410241"/>
      <w:bookmarkStart w:id="15" w:name="_Toc425054507"/>
      <w:bookmarkStart w:id="16" w:name="_Toc38484723"/>
      <w:r>
        <w:t>Alternative Flows</w:t>
      </w:r>
      <w:bookmarkEnd w:id="14"/>
      <w:bookmarkEnd w:id="15"/>
      <w:bookmarkEnd w:id="16"/>
    </w:p>
    <w:p w14:paraId="4B652D5A" w14:textId="2CA6F497" w:rsidR="009265F9" w:rsidRPr="00A87AE6" w:rsidRDefault="00771E3D">
      <w:pPr>
        <w:pStyle w:val="Heading3"/>
        <w:widowControl/>
      </w:pPr>
      <w:bookmarkStart w:id="17" w:name="_Toc38484724"/>
      <w:r>
        <w:t>400-level</w:t>
      </w:r>
      <w:r w:rsidR="008C0B3A" w:rsidRPr="00A87AE6">
        <w:t xml:space="preserve"> </w:t>
      </w:r>
      <w:r>
        <w:t>c</w:t>
      </w:r>
      <w:r w:rsidR="008C0B3A" w:rsidRPr="00A87AE6">
        <w:t>ourse</w:t>
      </w:r>
      <w:r>
        <w:t>s</w:t>
      </w:r>
      <w:r w:rsidR="008C0B3A" w:rsidRPr="00A87AE6">
        <w:t xml:space="preserve"> don’t </w:t>
      </w:r>
      <w:r>
        <w:t>have</w:t>
      </w:r>
      <w:r w:rsidR="008C0B3A" w:rsidRPr="00A87AE6">
        <w:t xml:space="preserve"> prerequisite</w:t>
      </w:r>
      <w:bookmarkEnd w:id="17"/>
    </w:p>
    <w:p w14:paraId="59CC9625" w14:textId="74F79B8C" w:rsidR="0089559D" w:rsidRDefault="00892524" w:rsidP="008D6CEF">
      <w:pPr>
        <w:pStyle w:val="BodyText"/>
      </w:pPr>
      <w:r>
        <w:t>If the c</w:t>
      </w:r>
      <w:r w:rsidR="008D6CEF">
        <w:t xml:space="preserve">ourse </w:t>
      </w:r>
      <w:r>
        <w:t xml:space="preserve">selected is 400-level course, the system should notify the Schedule Admin </w:t>
      </w:r>
      <w:r w:rsidR="00E150C0">
        <w:t>that 400-level courses don’t have prerequisite.</w:t>
      </w:r>
    </w:p>
    <w:p w14:paraId="34FC0A75" w14:textId="35FBF2D9" w:rsidR="009265F9" w:rsidRDefault="00421B74">
      <w:pPr>
        <w:pStyle w:val="Heading3"/>
        <w:widowControl/>
      </w:pPr>
      <w:bookmarkStart w:id="18" w:name="_Toc38484725"/>
      <w:r>
        <w:t>500-level course</w:t>
      </w:r>
      <w:bookmarkEnd w:id="18"/>
      <w:r w:rsidR="00B85045">
        <w:t xml:space="preserve"> </w:t>
      </w:r>
      <w:r w:rsidR="000B17F2">
        <w:t>can’t be</w:t>
      </w:r>
      <w:r w:rsidR="00B85045">
        <w:t xml:space="preserve"> set as a</w:t>
      </w:r>
      <w:r w:rsidR="00B85045">
        <w:t xml:space="preserve"> </w:t>
      </w:r>
      <w:r w:rsidR="00B85045">
        <w:t>p</w:t>
      </w:r>
      <w:r w:rsidR="00B85045">
        <w:t>rerequisite</w:t>
      </w:r>
      <w:bookmarkStart w:id="19" w:name="_GoBack"/>
      <w:bookmarkEnd w:id="19"/>
    </w:p>
    <w:p w14:paraId="56FC3CE8" w14:textId="7AE1E61B" w:rsidR="00421B74" w:rsidRPr="00421B74" w:rsidRDefault="006F2104" w:rsidP="00421B74">
      <w:pPr>
        <w:pStyle w:val="BodyText"/>
      </w:pPr>
      <w:r>
        <w:t>If a 500-level course is set as a p</w:t>
      </w:r>
      <w:r w:rsidR="00421B74">
        <w:t xml:space="preserve">rerequisite </w:t>
      </w:r>
      <w:r>
        <w:t xml:space="preserve">for another </w:t>
      </w:r>
      <w:r w:rsidR="00421B74">
        <w:t>courses</w:t>
      </w:r>
      <w:r w:rsidR="00A27DE8">
        <w:t>, the system should notify the Schedule Admin that only</w:t>
      </w:r>
      <w:r w:rsidR="00421B74">
        <w:t xml:space="preserve"> 400-level courses </w:t>
      </w:r>
      <w:r w:rsidR="00A27DE8">
        <w:t xml:space="preserve">can be set as </w:t>
      </w:r>
      <w:r w:rsidR="00F9393C">
        <w:t>prerequisite.</w:t>
      </w:r>
    </w:p>
    <w:p w14:paraId="197FC675" w14:textId="77777777" w:rsidR="009265F9" w:rsidRDefault="007672E7">
      <w:pPr>
        <w:pStyle w:val="Heading1"/>
      </w:pPr>
      <w:bookmarkStart w:id="20" w:name="_Toc423410251"/>
      <w:bookmarkStart w:id="21" w:name="_Toc425054510"/>
      <w:bookmarkStart w:id="22" w:name="_Toc38484726"/>
      <w:r>
        <w:t>Special Requirements</w:t>
      </w:r>
      <w:bookmarkEnd w:id="20"/>
      <w:bookmarkEnd w:id="21"/>
      <w:bookmarkEnd w:id="22"/>
    </w:p>
    <w:p w14:paraId="55ED282E" w14:textId="1FF1BD61" w:rsidR="009265F9" w:rsidRDefault="009265F9" w:rsidP="00CE6DBF">
      <w:pPr>
        <w:pStyle w:val="InfoBlue"/>
      </w:pPr>
    </w:p>
    <w:p w14:paraId="062B56F7" w14:textId="77777777" w:rsidR="009265F9" w:rsidRDefault="007672E7">
      <w:pPr>
        <w:pStyle w:val="Heading2"/>
        <w:widowControl/>
      </w:pPr>
      <w:bookmarkStart w:id="23" w:name="_Toc423410252"/>
      <w:bookmarkStart w:id="24" w:name="_Toc425054511"/>
      <w:bookmarkStart w:id="25" w:name="_Toc38484727"/>
      <w:r>
        <w:t>&lt; First Special Requirement &gt;</w:t>
      </w:r>
      <w:bookmarkEnd w:id="23"/>
      <w:bookmarkEnd w:id="24"/>
      <w:bookmarkEnd w:id="25"/>
    </w:p>
    <w:p w14:paraId="47B3E492" w14:textId="77777777" w:rsidR="009265F9" w:rsidRDefault="009265F9"/>
    <w:p w14:paraId="5B54A0A2" w14:textId="77777777" w:rsidR="009265F9" w:rsidRDefault="007672E7">
      <w:pPr>
        <w:pStyle w:val="Heading1"/>
        <w:widowControl/>
      </w:pPr>
      <w:bookmarkStart w:id="26" w:name="_Toc423410253"/>
      <w:bookmarkStart w:id="27" w:name="_Toc425054512"/>
      <w:bookmarkStart w:id="28" w:name="_Toc38484728"/>
      <w:r>
        <w:t>Preconditions</w:t>
      </w:r>
      <w:bookmarkEnd w:id="26"/>
      <w:bookmarkEnd w:id="27"/>
      <w:bookmarkEnd w:id="28"/>
    </w:p>
    <w:p w14:paraId="2EAFF9CE" w14:textId="05F78D8D" w:rsidR="00047FCD" w:rsidRPr="00047FCD" w:rsidRDefault="00047FCD" w:rsidP="00047FCD">
      <w:pPr>
        <w:pStyle w:val="BodyText"/>
      </w:pPr>
      <w:r>
        <w:t>Schedule Admin must be logged in to the system.</w:t>
      </w:r>
    </w:p>
    <w:p w14:paraId="0EC3E0A0" w14:textId="77777777" w:rsidR="009265F9" w:rsidRDefault="007672E7">
      <w:pPr>
        <w:pStyle w:val="Heading2"/>
        <w:widowControl/>
      </w:pPr>
      <w:bookmarkStart w:id="29" w:name="_Toc423410254"/>
      <w:bookmarkStart w:id="30" w:name="_Toc425054513"/>
      <w:bookmarkStart w:id="31" w:name="_Toc38484729"/>
      <w:r>
        <w:lastRenderedPageBreak/>
        <w:t>&lt; Precondition One &gt;</w:t>
      </w:r>
      <w:bookmarkEnd w:id="29"/>
      <w:bookmarkEnd w:id="30"/>
      <w:bookmarkEnd w:id="31"/>
    </w:p>
    <w:p w14:paraId="0B8D0E0E" w14:textId="77777777" w:rsidR="009265F9" w:rsidRDefault="007672E7">
      <w:pPr>
        <w:pStyle w:val="Heading1"/>
        <w:widowControl/>
      </w:pPr>
      <w:bookmarkStart w:id="32" w:name="_Toc423410255"/>
      <w:bookmarkStart w:id="33" w:name="_Toc425054514"/>
      <w:bookmarkStart w:id="34" w:name="_Toc38484730"/>
      <w:r>
        <w:t>Postconditions</w:t>
      </w:r>
      <w:bookmarkEnd w:id="32"/>
      <w:bookmarkEnd w:id="33"/>
      <w:bookmarkEnd w:id="34"/>
    </w:p>
    <w:p w14:paraId="482B6822" w14:textId="77777777" w:rsidR="009265F9" w:rsidRDefault="007672E7">
      <w:pPr>
        <w:pStyle w:val="Heading2"/>
        <w:widowControl/>
      </w:pPr>
      <w:bookmarkStart w:id="35" w:name="_Toc423410256"/>
      <w:bookmarkStart w:id="36" w:name="_Toc425054515"/>
      <w:bookmarkStart w:id="37" w:name="_Toc38484731"/>
      <w:r>
        <w:t>&lt; Postcondition One &gt;</w:t>
      </w:r>
      <w:bookmarkEnd w:id="35"/>
      <w:bookmarkEnd w:id="36"/>
      <w:bookmarkEnd w:id="37"/>
    </w:p>
    <w:p w14:paraId="4446B0D3" w14:textId="77777777" w:rsidR="009265F9" w:rsidRDefault="007672E7">
      <w:pPr>
        <w:pStyle w:val="Heading1"/>
      </w:pPr>
      <w:bookmarkStart w:id="38" w:name="_Toc38484732"/>
      <w:r>
        <w:t>Extension Points</w:t>
      </w:r>
      <w:bookmarkEnd w:id="38"/>
    </w:p>
    <w:p w14:paraId="66FA6BA3" w14:textId="1CF5379B" w:rsidR="009265F9" w:rsidRDefault="009265F9" w:rsidP="00CE6DBF">
      <w:pPr>
        <w:pStyle w:val="InfoBlue"/>
      </w:pPr>
    </w:p>
    <w:p w14:paraId="30003604" w14:textId="77777777" w:rsidR="009265F9" w:rsidRDefault="007672E7">
      <w:pPr>
        <w:pStyle w:val="Heading2"/>
      </w:pPr>
      <w:bookmarkStart w:id="39" w:name="_Toc38484733"/>
      <w:r>
        <w:t>&lt;Name of Extension Point&gt;</w:t>
      </w:r>
      <w:bookmarkEnd w:id="39"/>
    </w:p>
    <w:p w14:paraId="1324FD37" w14:textId="326489E3" w:rsidR="0011127B" w:rsidRDefault="0011127B" w:rsidP="00CE6DBF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218CA" w14:textId="77777777" w:rsidR="008168BF" w:rsidRDefault="008168BF">
      <w:pPr>
        <w:spacing w:line="240" w:lineRule="auto"/>
      </w:pPr>
      <w:r>
        <w:separator/>
      </w:r>
    </w:p>
  </w:endnote>
  <w:endnote w:type="continuationSeparator" w:id="0">
    <w:p w14:paraId="481A7584" w14:textId="77777777" w:rsidR="008168BF" w:rsidRDefault="00816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65F9" w14:paraId="5EC886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206FA" w14:textId="77777777" w:rsidR="009265F9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6279A5" w14:textId="3DDD099A" w:rsidR="009265F9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65F">
            <w:t>ABIA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273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E16ABC" w14:textId="77777777" w:rsidR="009265F9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DD0BBC0" w14:textId="77777777" w:rsidR="009265F9" w:rsidRDefault="0092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EBB8F" w14:textId="77777777" w:rsidR="008168BF" w:rsidRDefault="008168BF">
      <w:pPr>
        <w:spacing w:line="240" w:lineRule="auto"/>
      </w:pPr>
      <w:r>
        <w:separator/>
      </w:r>
    </w:p>
  </w:footnote>
  <w:footnote w:type="continuationSeparator" w:id="0">
    <w:p w14:paraId="7C19E3B9" w14:textId="77777777" w:rsidR="008168BF" w:rsidRDefault="00816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1641" w14:textId="77777777" w:rsidR="009265F9" w:rsidRDefault="009265F9">
    <w:pPr>
      <w:rPr>
        <w:sz w:val="24"/>
      </w:rPr>
    </w:pPr>
  </w:p>
  <w:p w14:paraId="066EA8DD" w14:textId="77777777" w:rsidR="009265F9" w:rsidRDefault="009265F9">
    <w:pPr>
      <w:pBdr>
        <w:top w:val="single" w:sz="6" w:space="1" w:color="auto"/>
      </w:pBdr>
      <w:rPr>
        <w:sz w:val="24"/>
      </w:rPr>
    </w:pPr>
  </w:p>
  <w:p w14:paraId="5E50D377" w14:textId="77777777" w:rsidR="009265F9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5DCD6A60" w14:textId="77777777" w:rsidR="009265F9" w:rsidRDefault="009265F9">
    <w:pPr>
      <w:pBdr>
        <w:bottom w:val="single" w:sz="6" w:space="1" w:color="auto"/>
      </w:pBdr>
      <w:jc w:val="right"/>
      <w:rPr>
        <w:sz w:val="24"/>
      </w:rPr>
    </w:pPr>
  </w:p>
  <w:p w14:paraId="2C76BF2A" w14:textId="77777777" w:rsidR="009265F9" w:rsidRDefault="00926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65F9" w14:paraId="3626AF51" w14:textId="77777777">
      <w:tc>
        <w:tcPr>
          <w:tcW w:w="6379" w:type="dxa"/>
        </w:tcPr>
        <w:p w14:paraId="5D0CE0E6" w14:textId="73DBE4DC" w:rsidR="009265F9" w:rsidRDefault="008A7D79">
          <w:proofErr w:type="spellStart"/>
          <w:r>
            <w:t>MIUSched</w:t>
          </w:r>
          <w:proofErr w:type="spellEnd"/>
        </w:p>
      </w:tc>
      <w:tc>
        <w:tcPr>
          <w:tcW w:w="3179" w:type="dxa"/>
        </w:tcPr>
        <w:p w14:paraId="521CCE64" w14:textId="1D959784" w:rsidR="009265F9" w:rsidRDefault="007672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A7D79">
            <w:t>0</w:t>
          </w:r>
          <w:r>
            <w:t>.</w:t>
          </w:r>
          <w:r w:rsidR="008A7D79">
            <w:t>1</w:t>
          </w:r>
        </w:p>
      </w:tc>
    </w:tr>
    <w:tr w:rsidR="009265F9" w14:paraId="116658F6" w14:textId="77777777">
      <w:tc>
        <w:tcPr>
          <w:tcW w:w="6379" w:type="dxa"/>
        </w:tcPr>
        <w:p w14:paraId="052079DD" w14:textId="5D83FCFB" w:rsidR="009265F9" w:rsidRDefault="007672E7">
          <w:fldSimple w:instr="title  \* Mergeformat ">
            <w:r w:rsidR="0011127B">
              <w:t xml:space="preserve">Use-Case Specification: </w:t>
            </w:r>
          </w:fldSimple>
          <w:r w:rsidR="00A74CA7">
            <w:t>Set Prerequisite</w:t>
          </w:r>
        </w:p>
      </w:tc>
      <w:tc>
        <w:tcPr>
          <w:tcW w:w="3179" w:type="dxa"/>
        </w:tcPr>
        <w:p w14:paraId="49EFD90B" w14:textId="2D057B2B" w:rsidR="009265F9" w:rsidRDefault="007672E7">
          <w:r>
            <w:t xml:space="preserve">  Date:  </w:t>
          </w:r>
          <w:r w:rsidR="00A74CA7">
            <w:t>22/April/2020</w:t>
          </w:r>
        </w:p>
      </w:tc>
    </w:tr>
    <w:tr w:rsidR="009265F9" w14:paraId="3699E6E2" w14:textId="77777777">
      <w:tc>
        <w:tcPr>
          <w:tcW w:w="9558" w:type="dxa"/>
          <w:gridSpan w:val="2"/>
        </w:tcPr>
        <w:p w14:paraId="1E6F804E" w14:textId="77777777" w:rsidR="009265F9" w:rsidRDefault="007672E7">
          <w:r>
            <w:t>&lt;document identifier&gt;</w:t>
          </w:r>
        </w:p>
      </w:tc>
    </w:tr>
  </w:tbl>
  <w:p w14:paraId="493B4EEF" w14:textId="77777777" w:rsidR="009265F9" w:rsidRDefault="0092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1152D5"/>
    <w:multiLevelType w:val="multilevel"/>
    <w:tmpl w:val="059ECB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9"/>
  </w:num>
  <w:num w:numId="23">
    <w:abstractNumId w:val="1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27B"/>
    <w:rsid w:val="00047FCD"/>
    <w:rsid w:val="000B17F2"/>
    <w:rsid w:val="0011127B"/>
    <w:rsid w:val="001B6188"/>
    <w:rsid w:val="001C384E"/>
    <w:rsid w:val="002176CB"/>
    <w:rsid w:val="00223343"/>
    <w:rsid w:val="002308D0"/>
    <w:rsid w:val="00246C5D"/>
    <w:rsid w:val="00260788"/>
    <w:rsid w:val="00261E4C"/>
    <w:rsid w:val="002D5C22"/>
    <w:rsid w:val="003B45C7"/>
    <w:rsid w:val="003E09C5"/>
    <w:rsid w:val="00421B74"/>
    <w:rsid w:val="0055493B"/>
    <w:rsid w:val="005B2F8B"/>
    <w:rsid w:val="005C16AF"/>
    <w:rsid w:val="006A2736"/>
    <w:rsid w:val="006E73AB"/>
    <w:rsid w:val="006E765F"/>
    <w:rsid w:val="006F2104"/>
    <w:rsid w:val="00724301"/>
    <w:rsid w:val="00734635"/>
    <w:rsid w:val="00752C03"/>
    <w:rsid w:val="007672E7"/>
    <w:rsid w:val="00771E3D"/>
    <w:rsid w:val="008107ED"/>
    <w:rsid w:val="008168BF"/>
    <w:rsid w:val="00892524"/>
    <w:rsid w:val="0089559D"/>
    <w:rsid w:val="008A7D79"/>
    <w:rsid w:val="008C0B3A"/>
    <w:rsid w:val="008D6CEF"/>
    <w:rsid w:val="009265F9"/>
    <w:rsid w:val="009D42F2"/>
    <w:rsid w:val="009F6EFB"/>
    <w:rsid w:val="00A27DE8"/>
    <w:rsid w:val="00A328E9"/>
    <w:rsid w:val="00A74CA7"/>
    <w:rsid w:val="00A8065D"/>
    <w:rsid w:val="00A87AE6"/>
    <w:rsid w:val="00AA36EC"/>
    <w:rsid w:val="00B07584"/>
    <w:rsid w:val="00B368EF"/>
    <w:rsid w:val="00B85045"/>
    <w:rsid w:val="00BB1F20"/>
    <w:rsid w:val="00BD7242"/>
    <w:rsid w:val="00BE5EEE"/>
    <w:rsid w:val="00BF2F8C"/>
    <w:rsid w:val="00C10C5A"/>
    <w:rsid w:val="00C6254F"/>
    <w:rsid w:val="00C81991"/>
    <w:rsid w:val="00CE6DBF"/>
    <w:rsid w:val="00D64DB0"/>
    <w:rsid w:val="00E150C0"/>
    <w:rsid w:val="00E75146"/>
    <w:rsid w:val="00EF1C0D"/>
    <w:rsid w:val="00F13E25"/>
    <w:rsid w:val="00F57F9F"/>
    <w:rsid w:val="00F81397"/>
    <w:rsid w:val="00F9393C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2E5D6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6DBF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3E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4007B-99DE-49E7-96B1-BA94F618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528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user</cp:lastModifiedBy>
  <cp:revision>33</cp:revision>
  <cp:lastPrinted>1900-01-01T06:00:00Z</cp:lastPrinted>
  <dcterms:created xsi:type="dcterms:W3CDTF">2020-04-22T19:04:00Z</dcterms:created>
  <dcterms:modified xsi:type="dcterms:W3CDTF">2020-04-23T03:59:00Z</dcterms:modified>
</cp:coreProperties>
</file>