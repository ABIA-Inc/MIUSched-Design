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ACEC2" w14:textId="77777777" w:rsidR="009265F9" w:rsidRDefault="0011127B">
      <w:pPr>
        <w:pStyle w:val="Title"/>
        <w:jc w:val="right"/>
      </w:pPr>
      <w:proofErr w:type="spellStart"/>
      <w:r>
        <w:t>MIUSched</w:t>
      </w:r>
      <w:proofErr w:type="spellEnd"/>
    </w:p>
    <w:p w14:paraId="1DD89CC9" w14:textId="2566C3A0" w:rsidR="0029459D" w:rsidRPr="0029459D" w:rsidRDefault="0029459D" w:rsidP="0029459D">
      <w:pPr>
        <w:pStyle w:val="ListParagraph"/>
        <w:spacing w:before="25"/>
        <w:ind w:left="420"/>
        <w:rPr>
          <w:rFonts w:eastAsia="Arial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Pr="0029459D">
        <w:rPr>
          <w:b/>
          <w:bCs/>
          <w:sz w:val="36"/>
          <w:szCs w:val="36"/>
        </w:rPr>
        <w:t xml:space="preserve">                            </w:t>
      </w:r>
      <w:r w:rsidRPr="0029459D">
        <w:rPr>
          <w:b/>
          <w:bCs/>
          <w:sz w:val="36"/>
          <w:szCs w:val="36"/>
        </w:rPr>
        <w:t>Use</w:t>
      </w:r>
      <w:r>
        <w:rPr>
          <w:b/>
          <w:bCs/>
          <w:sz w:val="36"/>
          <w:szCs w:val="36"/>
        </w:rPr>
        <w:t>-</w:t>
      </w:r>
      <w:r w:rsidRPr="0029459D">
        <w:rPr>
          <w:b/>
          <w:bCs/>
          <w:sz w:val="36"/>
          <w:szCs w:val="36"/>
        </w:rPr>
        <w:t>Case Specification:</w:t>
      </w:r>
      <w:r w:rsidRPr="0029459D">
        <w:rPr>
          <w:rFonts w:eastAsia="Arial"/>
          <w:b/>
          <w:bCs/>
          <w:sz w:val="36"/>
          <w:szCs w:val="36"/>
        </w:rPr>
        <w:t xml:space="preserve">  </w:t>
      </w:r>
      <w:r w:rsidR="00DF555F">
        <w:rPr>
          <w:rFonts w:eastAsia="Arial"/>
          <w:b/>
          <w:bCs/>
          <w:sz w:val="36"/>
          <w:szCs w:val="36"/>
        </w:rPr>
        <w:t>Delete</w:t>
      </w:r>
      <w:r w:rsidRPr="0029459D">
        <w:rPr>
          <w:rFonts w:eastAsia="Arial"/>
          <w:b/>
          <w:bCs/>
          <w:sz w:val="36"/>
          <w:szCs w:val="36"/>
        </w:rPr>
        <w:t xml:space="preserve"> an Entry</w:t>
      </w:r>
    </w:p>
    <w:p w14:paraId="791E9D84" w14:textId="25D8CE94" w:rsidR="009265F9" w:rsidRDefault="007672E7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268DB7AF" w14:textId="77777777" w:rsidR="009265F9" w:rsidRDefault="009265F9"/>
    <w:p w14:paraId="2DEE8A54" w14:textId="2B942C0B" w:rsidR="009265F9" w:rsidRDefault="007672E7" w:rsidP="00CE6DBF">
      <w:pPr>
        <w:pStyle w:val="InfoBlue"/>
      </w:pPr>
      <w:r>
        <w:t xml:space="preserve"> </w:t>
      </w:r>
    </w:p>
    <w:p w14:paraId="5D1C8AF7" w14:textId="77777777" w:rsidR="00BF2F8C" w:rsidRPr="007606B2" w:rsidRDefault="00BF2F8C" w:rsidP="00BF2F8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</w:t>
      </w:r>
      <w:r w:rsidRPr="007606B2">
        <w:rPr>
          <w:b/>
          <w:bCs/>
          <w:i/>
          <w:iCs/>
        </w:rPr>
        <w:t>Members</w:t>
      </w:r>
    </w:p>
    <w:p w14:paraId="2B0C19DF" w14:textId="77777777" w:rsidR="00BF2F8C" w:rsidRDefault="00BF2F8C" w:rsidP="00BF2F8C"/>
    <w:p w14:paraId="0A4953C9" w14:textId="77777777" w:rsidR="00BF2F8C" w:rsidRDefault="00BF2F8C" w:rsidP="00BF2F8C">
      <w:r>
        <w:t xml:space="preserve">1.Adiam Desta </w:t>
      </w:r>
      <w:proofErr w:type="spellStart"/>
      <w:r>
        <w:t>Kiros</w:t>
      </w:r>
      <w:proofErr w:type="spellEnd"/>
      <w:r>
        <w:t xml:space="preserve">                    611101</w:t>
      </w:r>
    </w:p>
    <w:p w14:paraId="3A1FFC58" w14:textId="77777777" w:rsidR="00BF2F8C" w:rsidRDefault="00BF2F8C" w:rsidP="00BF2F8C"/>
    <w:p w14:paraId="782089E4" w14:textId="77777777" w:rsidR="00BF2F8C" w:rsidRPr="0029459D" w:rsidRDefault="00BF2F8C" w:rsidP="00BF2F8C">
      <w:pPr>
        <w:rPr>
          <w:lang w:val="it-IT"/>
        </w:rPr>
      </w:pPr>
      <w:r w:rsidRPr="0029459D">
        <w:rPr>
          <w:lang w:val="it-IT"/>
        </w:rPr>
        <w:t>2.Amanuel Negussie Kihshen      611062</w:t>
      </w:r>
    </w:p>
    <w:p w14:paraId="1356EC70" w14:textId="77777777" w:rsidR="00BF2F8C" w:rsidRPr="0029459D" w:rsidRDefault="00BF2F8C" w:rsidP="00BF2F8C">
      <w:pPr>
        <w:rPr>
          <w:lang w:val="it-IT"/>
        </w:rPr>
      </w:pPr>
    </w:p>
    <w:p w14:paraId="08B93ADD" w14:textId="77777777" w:rsidR="00BF2F8C" w:rsidRDefault="00BF2F8C" w:rsidP="00BF2F8C">
      <w:pPr>
        <w:rPr>
          <w:lang w:val="it-IT"/>
        </w:rPr>
      </w:pPr>
      <w:r w:rsidRPr="00C800B6">
        <w:rPr>
          <w:lang w:val="it-IT"/>
        </w:rPr>
        <w:t>3.Biruk Bekele Legamo</w:t>
      </w:r>
      <w:r w:rsidRPr="00C800B6">
        <w:rPr>
          <w:lang w:val="it-IT"/>
        </w:rPr>
        <w:tab/>
      </w:r>
      <w:r>
        <w:rPr>
          <w:lang w:val="it-IT"/>
        </w:rPr>
        <w:t xml:space="preserve">          611051</w:t>
      </w:r>
    </w:p>
    <w:p w14:paraId="4513F046" w14:textId="77777777" w:rsidR="00BF2F8C" w:rsidRPr="00C800B6" w:rsidRDefault="00BF2F8C" w:rsidP="00BF2F8C">
      <w:pPr>
        <w:rPr>
          <w:lang w:val="it-IT"/>
        </w:rPr>
      </w:pPr>
    </w:p>
    <w:p w14:paraId="28F58BEA" w14:textId="05A6CC2B" w:rsidR="00BF2F8C" w:rsidRPr="00C800B6" w:rsidRDefault="00BF2F8C" w:rsidP="00BF2F8C">
      <w:r>
        <w:t xml:space="preserve">4.Isam </w:t>
      </w:r>
      <w:proofErr w:type="spellStart"/>
      <w:r>
        <w:t>Sebri</w:t>
      </w:r>
      <w:proofErr w:type="spellEnd"/>
      <w:r>
        <w:t xml:space="preserve"> Sala                         6110</w:t>
      </w:r>
      <w:r w:rsidR="001344D9">
        <w:t>29</w:t>
      </w:r>
    </w:p>
    <w:p w14:paraId="333D7655" w14:textId="77777777" w:rsidR="009265F9" w:rsidRDefault="009265F9"/>
    <w:p w14:paraId="57F16F19" w14:textId="77777777" w:rsidR="009265F9" w:rsidRDefault="009265F9">
      <w:pPr>
        <w:pStyle w:val="BodyText"/>
      </w:pPr>
    </w:p>
    <w:p w14:paraId="643FF237" w14:textId="77777777" w:rsidR="009265F9" w:rsidRDefault="009265F9">
      <w:pPr>
        <w:pStyle w:val="BodyText"/>
      </w:pPr>
    </w:p>
    <w:p w14:paraId="043C038C" w14:textId="77777777" w:rsidR="009265F9" w:rsidRDefault="009265F9">
      <w:pPr>
        <w:sectPr w:rsidR="009265F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D60C3FD" w14:textId="77777777" w:rsidR="009265F9" w:rsidRDefault="007672E7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265F9" w14:paraId="3026D90C" w14:textId="77777777">
        <w:tc>
          <w:tcPr>
            <w:tcW w:w="2304" w:type="dxa"/>
          </w:tcPr>
          <w:p w14:paraId="544B883E" w14:textId="77777777" w:rsidR="009265F9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0B6895D" w14:textId="77777777" w:rsidR="009265F9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5C0A2A2" w14:textId="77777777" w:rsidR="009265F9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A2BDF6A" w14:textId="77777777" w:rsidR="009265F9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265F9" w14:paraId="0E4229B3" w14:textId="77777777">
        <w:tc>
          <w:tcPr>
            <w:tcW w:w="2304" w:type="dxa"/>
          </w:tcPr>
          <w:p w14:paraId="5D617EA5" w14:textId="7172048D" w:rsidR="009265F9" w:rsidRDefault="006A2736">
            <w:pPr>
              <w:pStyle w:val="Tabletext"/>
            </w:pPr>
            <w:r>
              <w:t>22/Apr</w:t>
            </w:r>
            <w:r w:rsidR="00261E4C">
              <w:t>i</w:t>
            </w:r>
            <w:r>
              <w:t>l/2020</w:t>
            </w:r>
          </w:p>
        </w:tc>
        <w:tc>
          <w:tcPr>
            <w:tcW w:w="1152" w:type="dxa"/>
          </w:tcPr>
          <w:p w14:paraId="00445F41" w14:textId="1C0CB124" w:rsidR="009265F9" w:rsidRDefault="006A2736">
            <w:pPr>
              <w:pStyle w:val="Tabletext"/>
            </w:pPr>
            <w:r>
              <w:t>1</w:t>
            </w:r>
          </w:p>
        </w:tc>
        <w:tc>
          <w:tcPr>
            <w:tcW w:w="3744" w:type="dxa"/>
          </w:tcPr>
          <w:p w14:paraId="5A06F5E3" w14:textId="10849FEC" w:rsidR="009265F9" w:rsidRDefault="00DF555F" w:rsidP="006A2736">
            <w:pPr>
              <w:pStyle w:val="Tabletext"/>
              <w:jc w:val="center"/>
            </w:pPr>
            <w:r>
              <w:t>Final</w:t>
            </w:r>
          </w:p>
        </w:tc>
        <w:tc>
          <w:tcPr>
            <w:tcW w:w="2304" w:type="dxa"/>
          </w:tcPr>
          <w:p w14:paraId="5813E4EC" w14:textId="39C36872" w:rsidR="009265F9" w:rsidRDefault="0029459D">
            <w:pPr>
              <w:pStyle w:val="Tabletext"/>
            </w:pPr>
            <w:r>
              <w:t xml:space="preserve">Biruk Bekele </w:t>
            </w:r>
            <w:proofErr w:type="spellStart"/>
            <w:r>
              <w:t>Legamo</w:t>
            </w:r>
            <w:proofErr w:type="spellEnd"/>
          </w:p>
        </w:tc>
      </w:tr>
      <w:tr w:rsidR="009265F9" w14:paraId="72857039" w14:textId="77777777">
        <w:tc>
          <w:tcPr>
            <w:tcW w:w="2304" w:type="dxa"/>
          </w:tcPr>
          <w:p w14:paraId="1B466416" w14:textId="77777777" w:rsidR="009265F9" w:rsidRDefault="009265F9">
            <w:pPr>
              <w:pStyle w:val="Tabletext"/>
            </w:pPr>
          </w:p>
        </w:tc>
        <w:tc>
          <w:tcPr>
            <w:tcW w:w="1152" w:type="dxa"/>
          </w:tcPr>
          <w:p w14:paraId="767A7256" w14:textId="77777777" w:rsidR="009265F9" w:rsidRDefault="009265F9">
            <w:pPr>
              <w:pStyle w:val="Tabletext"/>
            </w:pPr>
          </w:p>
        </w:tc>
        <w:tc>
          <w:tcPr>
            <w:tcW w:w="3744" w:type="dxa"/>
          </w:tcPr>
          <w:p w14:paraId="52813EFC" w14:textId="77777777" w:rsidR="009265F9" w:rsidRDefault="009265F9">
            <w:pPr>
              <w:pStyle w:val="Tabletext"/>
            </w:pPr>
          </w:p>
        </w:tc>
        <w:tc>
          <w:tcPr>
            <w:tcW w:w="2304" w:type="dxa"/>
          </w:tcPr>
          <w:p w14:paraId="435A1932" w14:textId="77777777" w:rsidR="009265F9" w:rsidRDefault="009265F9">
            <w:pPr>
              <w:pStyle w:val="Tabletext"/>
            </w:pPr>
          </w:p>
        </w:tc>
      </w:tr>
      <w:tr w:rsidR="009265F9" w14:paraId="6316281C" w14:textId="77777777">
        <w:tc>
          <w:tcPr>
            <w:tcW w:w="2304" w:type="dxa"/>
          </w:tcPr>
          <w:p w14:paraId="042F2B7A" w14:textId="77777777" w:rsidR="009265F9" w:rsidRDefault="009265F9">
            <w:pPr>
              <w:pStyle w:val="Tabletext"/>
            </w:pPr>
          </w:p>
        </w:tc>
        <w:tc>
          <w:tcPr>
            <w:tcW w:w="1152" w:type="dxa"/>
          </w:tcPr>
          <w:p w14:paraId="20A3A909" w14:textId="77777777" w:rsidR="009265F9" w:rsidRDefault="009265F9">
            <w:pPr>
              <w:pStyle w:val="Tabletext"/>
            </w:pPr>
          </w:p>
        </w:tc>
        <w:tc>
          <w:tcPr>
            <w:tcW w:w="3744" w:type="dxa"/>
          </w:tcPr>
          <w:p w14:paraId="41987D36" w14:textId="77777777" w:rsidR="009265F9" w:rsidRDefault="009265F9">
            <w:pPr>
              <w:pStyle w:val="Tabletext"/>
            </w:pPr>
          </w:p>
        </w:tc>
        <w:tc>
          <w:tcPr>
            <w:tcW w:w="2304" w:type="dxa"/>
          </w:tcPr>
          <w:p w14:paraId="12084A46" w14:textId="77777777" w:rsidR="009265F9" w:rsidRDefault="009265F9">
            <w:pPr>
              <w:pStyle w:val="Tabletext"/>
            </w:pPr>
          </w:p>
        </w:tc>
      </w:tr>
      <w:tr w:rsidR="009265F9" w14:paraId="196CAC2F" w14:textId="77777777">
        <w:tc>
          <w:tcPr>
            <w:tcW w:w="2304" w:type="dxa"/>
          </w:tcPr>
          <w:p w14:paraId="640D9B5A" w14:textId="77777777" w:rsidR="009265F9" w:rsidRDefault="009265F9">
            <w:pPr>
              <w:pStyle w:val="Tabletext"/>
            </w:pPr>
          </w:p>
        </w:tc>
        <w:tc>
          <w:tcPr>
            <w:tcW w:w="1152" w:type="dxa"/>
          </w:tcPr>
          <w:p w14:paraId="790DBC16" w14:textId="77777777" w:rsidR="009265F9" w:rsidRDefault="009265F9">
            <w:pPr>
              <w:pStyle w:val="Tabletext"/>
            </w:pPr>
          </w:p>
        </w:tc>
        <w:tc>
          <w:tcPr>
            <w:tcW w:w="3744" w:type="dxa"/>
          </w:tcPr>
          <w:p w14:paraId="1EF58384" w14:textId="77777777" w:rsidR="009265F9" w:rsidRDefault="009265F9">
            <w:pPr>
              <w:pStyle w:val="Tabletext"/>
            </w:pPr>
          </w:p>
        </w:tc>
        <w:tc>
          <w:tcPr>
            <w:tcW w:w="2304" w:type="dxa"/>
          </w:tcPr>
          <w:p w14:paraId="4BC32B9B" w14:textId="77777777" w:rsidR="009265F9" w:rsidRDefault="009265F9">
            <w:pPr>
              <w:pStyle w:val="Tabletext"/>
            </w:pPr>
          </w:p>
        </w:tc>
      </w:tr>
    </w:tbl>
    <w:p w14:paraId="79163680" w14:textId="77777777" w:rsidR="009265F9" w:rsidRDefault="009265F9"/>
    <w:p w14:paraId="6435CBE0" w14:textId="77777777" w:rsidR="009265F9" w:rsidRDefault="007672E7">
      <w:pPr>
        <w:pStyle w:val="Title"/>
      </w:pPr>
      <w:r>
        <w:br w:type="page"/>
      </w:r>
      <w:r>
        <w:lastRenderedPageBreak/>
        <w:t>Table of Contents</w:t>
      </w:r>
    </w:p>
    <w:p w14:paraId="372B8650" w14:textId="7E152151" w:rsidR="008D69C0" w:rsidRDefault="007672E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D69C0">
        <w:rPr>
          <w:noProof/>
        </w:rPr>
        <w:t>1.</w:t>
      </w:r>
      <w:r w:rsidR="008D69C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8D69C0">
        <w:rPr>
          <w:noProof/>
        </w:rPr>
        <w:t>Create An Entry</w:t>
      </w:r>
      <w:r w:rsidR="008D69C0">
        <w:rPr>
          <w:noProof/>
        </w:rPr>
        <w:tab/>
      </w:r>
      <w:r w:rsidR="008D69C0">
        <w:rPr>
          <w:noProof/>
        </w:rPr>
        <w:fldChar w:fldCharType="begin"/>
      </w:r>
      <w:r w:rsidR="008D69C0">
        <w:rPr>
          <w:noProof/>
        </w:rPr>
        <w:instrText xml:space="preserve"> PAGEREF _Toc38490340 \h </w:instrText>
      </w:r>
      <w:r w:rsidR="008D69C0">
        <w:rPr>
          <w:noProof/>
        </w:rPr>
      </w:r>
      <w:r w:rsidR="008D69C0">
        <w:rPr>
          <w:noProof/>
        </w:rPr>
        <w:fldChar w:fldCharType="separate"/>
      </w:r>
      <w:r w:rsidR="008D69C0">
        <w:rPr>
          <w:noProof/>
        </w:rPr>
        <w:t>4</w:t>
      </w:r>
      <w:r w:rsidR="008D69C0">
        <w:rPr>
          <w:noProof/>
        </w:rPr>
        <w:fldChar w:fldCharType="end"/>
      </w:r>
    </w:p>
    <w:p w14:paraId="1BCC898A" w14:textId="62182956" w:rsidR="008D69C0" w:rsidRDefault="008D69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_Toc38490341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C53F90" w14:textId="672D4948" w:rsidR="008D69C0" w:rsidRDefault="008D69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_Toc38490342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243546" w14:textId="24606796" w:rsidR="008D69C0" w:rsidRDefault="008D69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_Toc38490343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1CC6F3" w14:textId="382F17FA" w:rsidR="008D69C0" w:rsidRDefault="008D69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_Toc38490344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093052" w14:textId="03A22665" w:rsidR="008D69C0" w:rsidRDefault="008D69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_Toc38490345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2B7911" w14:textId="36CA67A8" w:rsidR="009265F9" w:rsidRDefault="007672E7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6533CB">
        <w:lastRenderedPageBreak/>
        <w:fldChar w:fldCharType="begin"/>
      </w:r>
      <w:r w:rsidR="006533CB">
        <w:instrText xml:space="preserve">title  \* Mergeformat </w:instrText>
      </w:r>
      <w:r w:rsidR="006533CB">
        <w:fldChar w:fldCharType="separate"/>
      </w:r>
      <w:r w:rsidR="0011127B">
        <w:t xml:space="preserve">Use-Case Specification: </w:t>
      </w:r>
      <w:r w:rsidR="006533CB">
        <w:fldChar w:fldCharType="end"/>
      </w:r>
      <w:bookmarkStart w:id="0" w:name="_Toc423410237"/>
      <w:bookmarkStart w:id="1" w:name="_Toc425054503"/>
      <w:r w:rsidR="00A328E9" w:rsidRPr="00A328E9">
        <w:t xml:space="preserve"> </w:t>
      </w:r>
      <w:bookmarkEnd w:id="0"/>
      <w:bookmarkEnd w:id="1"/>
      <w:r w:rsidR="00DF555F">
        <w:t xml:space="preserve">Delete </w:t>
      </w:r>
      <w:r w:rsidR="008D69C0">
        <w:t>an Entry</w:t>
      </w:r>
    </w:p>
    <w:p w14:paraId="7ED07503" w14:textId="77777777" w:rsidR="009265F9" w:rsidRDefault="009265F9" w:rsidP="00CE6DBF">
      <w:pPr>
        <w:pStyle w:val="InfoBlue"/>
      </w:pPr>
    </w:p>
    <w:p w14:paraId="4419B8E9" w14:textId="28C896DA" w:rsidR="009265F9" w:rsidRDefault="00DF555F">
      <w:pPr>
        <w:pStyle w:val="Heading1"/>
      </w:pPr>
      <w:bookmarkStart w:id="2" w:name="_Toc423410238"/>
      <w:bookmarkStart w:id="3" w:name="_Toc425054504"/>
      <w:bookmarkStart w:id="4" w:name="_Toc38490340"/>
      <w:r>
        <w:t>Delete</w:t>
      </w:r>
      <w:r w:rsidR="008D69C0">
        <w:t xml:space="preserve"> </w:t>
      </w:r>
      <w:proofErr w:type="gramStart"/>
      <w:r w:rsidR="008D69C0">
        <w:t>An</w:t>
      </w:r>
      <w:proofErr w:type="gramEnd"/>
      <w:r w:rsidR="008D69C0">
        <w:t xml:space="preserve"> Entry</w:t>
      </w:r>
      <w:bookmarkEnd w:id="4"/>
    </w:p>
    <w:p w14:paraId="379C16A5" w14:textId="77777777" w:rsidR="008D69C0" w:rsidRPr="008D69C0" w:rsidRDefault="008D69C0" w:rsidP="008D69C0"/>
    <w:p w14:paraId="0C4516B5" w14:textId="77777777" w:rsidR="008D69C0" w:rsidRDefault="008D69C0" w:rsidP="008D69C0">
      <w:pPr>
        <w:ind w:left="100"/>
        <w:rPr>
          <w:rFonts w:ascii="Arial" w:eastAsia="Arial" w:hAnsi="Arial" w:cs="Arial"/>
        </w:rPr>
      </w:pPr>
      <w:bookmarkStart w:id="5" w:name="_Toc423410239"/>
      <w:bookmarkStart w:id="6" w:name="_Toc425054505"/>
      <w:bookmarkEnd w:id="2"/>
      <w:bookmarkEnd w:id="3"/>
      <w:r>
        <w:rPr>
          <w:rFonts w:ascii="Arial" w:eastAsia="Arial" w:hAnsi="Arial" w:cs="Arial"/>
          <w:b/>
          <w:w w:val="99"/>
        </w:rPr>
        <w:t>1.1</w:t>
      </w:r>
      <w:r>
        <w:rPr>
          <w:rFonts w:ascii="Arial" w:eastAsia="Arial" w:hAnsi="Arial" w:cs="Arial"/>
          <w:b/>
        </w:rPr>
        <w:t xml:space="preserve">     </w:t>
      </w:r>
      <w:r>
        <w:rPr>
          <w:rFonts w:ascii="Arial" w:eastAsia="Arial" w:hAnsi="Arial" w:cs="Arial"/>
          <w:b/>
          <w:w w:val="99"/>
        </w:rPr>
        <w:t>Brief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Description</w:t>
      </w:r>
    </w:p>
    <w:p w14:paraId="5184DA25" w14:textId="77777777" w:rsidR="008D69C0" w:rsidRDefault="008D69C0" w:rsidP="008D69C0">
      <w:pPr>
        <w:spacing w:before="2" w:line="120" w:lineRule="exact"/>
        <w:rPr>
          <w:sz w:val="13"/>
          <w:szCs w:val="13"/>
        </w:rPr>
      </w:pPr>
    </w:p>
    <w:p w14:paraId="3F528751" w14:textId="77777777" w:rsidR="00DF555F" w:rsidRDefault="00DF555F" w:rsidP="00DF555F">
      <w:pPr>
        <w:ind w:left="892"/>
        <w:rPr>
          <w:rFonts w:ascii="Arial" w:eastAsia="Arial" w:hAnsi="Arial" w:cs="Arial"/>
        </w:rPr>
      </w:pPr>
      <w:bookmarkStart w:id="7" w:name="_Toc38490341"/>
      <w:r>
        <w:rPr>
          <w:rFonts w:ascii="Arial" w:eastAsia="Arial" w:hAnsi="Arial" w:cs="Arial"/>
          <w:w w:val="99"/>
        </w:rPr>
        <w:t>This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use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case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allows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 xml:space="preserve">Admin </w:t>
      </w:r>
      <w:r>
        <w:rPr>
          <w:rFonts w:ascii="Arial" w:eastAsia="Arial" w:hAnsi="Arial" w:cs="Arial"/>
        </w:rPr>
        <w:t xml:space="preserve">to </w:t>
      </w:r>
      <w:r>
        <w:rPr>
          <w:rFonts w:ascii="Arial" w:eastAsia="Arial" w:hAnsi="Arial" w:cs="Arial"/>
          <w:w w:val="99"/>
        </w:rPr>
        <w:t>Delete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an</w:t>
      </w:r>
      <w:r>
        <w:rPr>
          <w:rFonts w:ascii="Arial" w:eastAsia="Arial" w:hAnsi="Arial" w:cs="Arial"/>
        </w:rPr>
        <w:t xml:space="preserve"> entry</w:t>
      </w:r>
    </w:p>
    <w:p w14:paraId="51BAECAB" w14:textId="0B1634D7" w:rsidR="0055493B" w:rsidRDefault="0055493B">
      <w:pPr>
        <w:pStyle w:val="Heading1"/>
        <w:widowControl/>
      </w:pPr>
      <w:r>
        <w:t>Actor</w:t>
      </w:r>
      <w:bookmarkEnd w:id="7"/>
    </w:p>
    <w:p w14:paraId="6DF5D1FA" w14:textId="7DCAC5D8" w:rsidR="0055493B" w:rsidRPr="0055493B" w:rsidRDefault="0055493B" w:rsidP="00223343">
      <w:pPr>
        <w:spacing w:after="240"/>
        <w:ind w:left="720"/>
      </w:pPr>
      <w:r>
        <w:t>Schedule Admin</w:t>
      </w:r>
    </w:p>
    <w:p w14:paraId="2CF4789A" w14:textId="4C9380A4" w:rsidR="009265F9" w:rsidRDefault="007672E7">
      <w:pPr>
        <w:pStyle w:val="Heading1"/>
        <w:widowControl/>
      </w:pPr>
      <w:bookmarkStart w:id="8" w:name="_Toc38490342"/>
      <w:r>
        <w:t>Flow of Events</w:t>
      </w:r>
      <w:bookmarkEnd w:id="5"/>
      <w:bookmarkEnd w:id="6"/>
      <w:bookmarkEnd w:id="8"/>
    </w:p>
    <w:p w14:paraId="15CC2E91" w14:textId="77777777" w:rsidR="008D69C0" w:rsidRDefault="008D69C0" w:rsidP="008D69C0">
      <w:pPr>
        <w:spacing w:line="200" w:lineRule="exact"/>
      </w:pPr>
      <w:bookmarkStart w:id="9" w:name="_Toc423410251"/>
      <w:bookmarkStart w:id="10" w:name="_Toc425054510"/>
    </w:p>
    <w:p w14:paraId="552329EC" w14:textId="77777777" w:rsidR="008D69C0" w:rsidRPr="004344CE" w:rsidRDefault="008D69C0" w:rsidP="008D69C0">
      <w:pPr>
        <w:spacing w:line="220" w:lineRule="exact"/>
        <w:rPr>
          <w:rFonts w:ascii="Arial" w:eastAsia="Arial" w:hAnsi="Arial" w:cs="Arial"/>
          <w:b/>
          <w:bCs/>
          <w:w w:val="99"/>
          <w:position w:val="-1"/>
        </w:rPr>
      </w:pPr>
      <w:r>
        <w:rPr>
          <w:sz w:val="28"/>
          <w:szCs w:val="28"/>
        </w:rPr>
        <w:t xml:space="preserve">          </w:t>
      </w:r>
      <w:r w:rsidRPr="004344CE">
        <w:rPr>
          <w:rFonts w:ascii="Arial" w:eastAsia="Arial" w:hAnsi="Arial" w:cs="Arial"/>
          <w:b/>
          <w:bCs/>
          <w:w w:val="99"/>
          <w:position w:val="-1"/>
        </w:rPr>
        <w:t>Basic</w:t>
      </w:r>
      <w:r w:rsidRPr="004344CE">
        <w:rPr>
          <w:rFonts w:ascii="Arial" w:eastAsia="Arial" w:hAnsi="Arial" w:cs="Arial"/>
          <w:b/>
          <w:bCs/>
          <w:position w:val="-1"/>
        </w:rPr>
        <w:t xml:space="preserve"> </w:t>
      </w:r>
      <w:r w:rsidRPr="004344CE">
        <w:rPr>
          <w:rFonts w:ascii="Arial" w:eastAsia="Arial" w:hAnsi="Arial" w:cs="Arial"/>
          <w:b/>
          <w:bCs/>
          <w:w w:val="99"/>
          <w:position w:val="-1"/>
        </w:rPr>
        <w:t>Flow</w:t>
      </w:r>
    </w:p>
    <w:p w14:paraId="410C13E2" w14:textId="4A36127C" w:rsidR="008D69C0" w:rsidRDefault="008D69C0" w:rsidP="008D69C0">
      <w:pPr>
        <w:spacing w:line="220" w:lineRule="exact"/>
        <w:ind w:left="964"/>
        <w:rPr>
          <w:rFonts w:ascii="Arial" w:eastAsia="Arial" w:hAnsi="Arial" w:cs="Arial"/>
        </w:rPr>
      </w:pPr>
    </w:p>
    <w:p w14:paraId="177004E1" w14:textId="3F77D972" w:rsidR="00DF555F" w:rsidRDefault="00DF555F" w:rsidP="008D69C0">
      <w:pPr>
        <w:spacing w:line="220" w:lineRule="exact"/>
        <w:ind w:left="964"/>
        <w:rPr>
          <w:rFonts w:ascii="Arial" w:eastAsia="Arial" w:hAnsi="Arial" w:cs="Arial"/>
        </w:rPr>
      </w:pPr>
    </w:p>
    <w:p w14:paraId="73DDBC9C" w14:textId="1C99907B" w:rsidR="00DF555F" w:rsidRDefault="00DF555F" w:rsidP="008D69C0">
      <w:pPr>
        <w:spacing w:line="220" w:lineRule="exact"/>
        <w:ind w:left="964"/>
        <w:rPr>
          <w:rFonts w:ascii="Arial" w:eastAsia="Arial" w:hAnsi="Arial" w:cs="Arial"/>
        </w:rPr>
      </w:pPr>
    </w:p>
    <w:tbl>
      <w:tblPr>
        <w:tblStyle w:val="TableGrid"/>
        <w:tblpPr w:leftFromText="180" w:rightFromText="180" w:vertAnchor="text" w:horzAnchor="margin" w:tblpY="51"/>
        <w:tblW w:w="0" w:type="auto"/>
        <w:tblLook w:val="04A0" w:firstRow="1" w:lastRow="0" w:firstColumn="1" w:lastColumn="0" w:noHBand="0" w:noVBand="1"/>
      </w:tblPr>
      <w:tblGrid>
        <w:gridCol w:w="4183"/>
        <w:gridCol w:w="4139"/>
      </w:tblGrid>
      <w:tr w:rsidR="00DF555F" w14:paraId="6E395F93" w14:textId="77777777" w:rsidTr="00AB2A86">
        <w:trPr>
          <w:trHeight w:val="399"/>
        </w:trPr>
        <w:tc>
          <w:tcPr>
            <w:tcW w:w="4183" w:type="dxa"/>
            <w:shd w:val="clear" w:color="auto" w:fill="A6A6A6" w:themeFill="background1" w:themeFillShade="A6"/>
          </w:tcPr>
          <w:p w14:paraId="365D2759" w14:textId="77777777" w:rsidR="00DF555F" w:rsidRDefault="00DF555F" w:rsidP="00AB2A86">
            <w:pPr>
              <w:spacing w:before="32"/>
              <w:jc w:val="center"/>
              <w:rPr>
                <w:rFonts w:ascii="Arial" w:eastAsia="Arial" w:hAnsi="Arial" w:cs="Arial"/>
              </w:rPr>
            </w:pPr>
            <w:r>
              <w:rPr>
                <w:b/>
                <w:sz w:val="22"/>
                <w:szCs w:val="22"/>
              </w:rPr>
              <w:t>User Action</w:t>
            </w:r>
          </w:p>
        </w:tc>
        <w:tc>
          <w:tcPr>
            <w:tcW w:w="4139" w:type="dxa"/>
            <w:shd w:val="clear" w:color="auto" w:fill="A6A6A6" w:themeFill="background1" w:themeFillShade="A6"/>
          </w:tcPr>
          <w:p w14:paraId="2EBB5D1F" w14:textId="77777777" w:rsidR="00DF555F" w:rsidRDefault="00DF555F" w:rsidP="00AB2A86">
            <w:pPr>
              <w:spacing w:before="3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System Response</w:t>
            </w:r>
          </w:p>
          <w:p w14:paraId="64F0354B" w14:textId="77777777" w:rsidR="00DF555F" w:rsidRDefault="00DF555F" w:rsidP="00AB2A86">
            <w:pPr>
              <w:spacing w:line="220" w:lineRule="exact"/>
              <w:rPr>
                <w:rFonts w:ascii="Arial" w:eastAsia="Arial" w:hAnsi="Arial" w:cs="Arial"/>
              </w:rPr>
            </w:pPr>
          </w:p>
        </w:tc>
      </w:tr>
      <w:tr w:rsidR="00DF555F" w14:paraId="40B7077D" w14:textId="77777777" w:rsidTr="00AB2A86">
        <w:trPr>
          <w:trHeight w:val="493"/>
        </w:trPr>
        <w:tc>
          <w:tcPr>
            <w:tcW w:w="4183" w:type="dxa"/>
          </w:tcPr>
          <w:p w14:paraId="2A1488BC" w14:textId="77777777" w:rsidR="00DF555F" w:rsidRDefault="00DF555F" w:rsidP="00AB2A86">
            <w:pPr>
              <w:spacing w:line="22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Admin Select entry to delete from the list</w:t>
            </w:r>
          </w:p>
        </w:tc>
        <w:tc>
          <w:tcPr>
            <w:tcW w:w="4139" w:type="dxa"/>
          </w:tcPr>
          <w:p w14:paraId="70CE515C" w14:textId="77777777" w:rsidR="00DF555F" w:rsidRDefault="00DF555F" w:rsidP="00AB2A86">
            <w:pPr>
              <w:spacing w:line="22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1.The system displays the confirmation request form</w:t>
            </w:r>
          </w:p>
          <w:p w14:paraId="3614380C" w14:textId="77777777" w:rsidR="00DF555F" w:rsidRDefault="00DF555F" w:rsidP="00AB2A86">
            <w:pPr>
              <w:spacing w:line="220" w:lineRule="exact"/>
              <w:rPr>
                <w:rFonts w:ascii="Arial" w:eastAsia="Arial" w:hAnsi="Arial" w:cs="Arial"/>
              </w:rPr>
            </w:pPr>
          </w:p>
        </w:tc>
      </w:tr>
      <w:tr w:rsidR="00DF555F" w14:paraId="1157E3BE" w14:textId="77777777" w:rsidTr="00AB2A86">
        <w:trPr>
          <w:trHeight w:val="1001"/>
        </w:trPr>
        <w:tc>
          <w:tcPr>
            <w:tcW w:w="4183" w:type="dxa"/>
          </w:tcPr>
          <w:p w14:paraId="48A72C2A" w14:textId="77777777" w:rsidR="00DF555F" w:rsidRDefault="00DF555F" w:rsidP="00AB2A86">
            <w:pPr>
              <w:spacing w:line="22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Admin confirms for the requested confirmation by ok to delete</w:t>
            </w:r>
          </w:p>
        </w:tc>
        <w:tc>
          <w:tcPr>
            <w:tcW w:w="4139" w:type="dxa"/>
          </w:tcPr>
          <w:p w14:paraId="5056145C" w14:textId="77777777" w:rsidR="00DF555F" w:rsidRDefault="00DF555F" w:rsidP="00AB2A86">
            <w:pPr>
              <w:spacing w:line="22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</w:t>
            </w:r>
            <w:r>
              <w:rPr>
                <w:sz w:val="22"/>
              </w:rPr>
              <w:t>The system removes the entry and display success deletion message</w:t>
            </w:r>
          </w:p>
        </w:tc>
      </w:tr>
    </w:tbl>
    <w:p w14:paraId="4A487010" w14:textId="57FFE430" w:rsidR="00DF555F" w:rsidRDefault="00DF555F" w:rsidP="008D69C0">
      <w:pPr>
        <w:spacing w:line="220" w:lineRule="exact"/>
        <w:ind w:left="964"/>
        <w:rPr>
          <w:rFonts w:ascii="Arial" w:eastAsia="Arial" w:hAnsi="Arial" w:cs="Arial"/>
        </w:rPr>
      </w:pPr>
    </w:p>
    <w:p w14:paraId="0EE1DF21" w14:textId="77777777" w:rsidR="00DF555F" w:rsidRDefault="00DF555F" w:rsidP="008D69C0">
      <w:pPr>
        <w:spacing w:line="220" w:lineRule="exact"/>
        <w:ind w:left="964"/>
        <w:rPr>
          <w:rFonts w:ascii="Arial" w:eastAsia="Arial" w:hAnsi="Arial" w:cs="Arial"/>
        </w:rPr>
      </w:pPr>
    </w:p>
    <w:p w14:paraId="07639414" w14:textId="77777777" w:rsidR="008D69C0" w:rsidRDefault="008D69C0" w:rsidP="008D69C0">
      <w:pPr>
        <w:spacing w:line="220" w:lineRule="exact"/>
        <w:ind w:left="964"/>
        <w:rPr>
          <w:rFonts w:ascii="Arial" w:eastAsia="Arial" w:hAnsi="Arial" w:cs="Arial"/>
        </w:rPr>
      </w:pPr>
    </w:p>
    <w:p w14:paraId="6CB585EF" w14:textId="77777777" w:rsidR="008D69C0" w:rsidRDefault="008D69C0" w:rsidP="008D69C0">
      <w:pPr>
        <w:spacing w:line="220" w:lineRule="exact"/>
        <w:ind w:left="964"/>
        <w:rPr>
          <w:rFonts w:ascii="Arial" w:eastAsia="Arial" w:hAnsi="Arial" w:cs="Arial"/>
        </w:rPr>
      </w:pPr>
    </w:p>
    <w:p w14:paraId="0AE02507" w14:textId="77777777" w:rsidR="008D69C0" w:rsidRPr="00325795" w:rsidRDefault="008D69C0" w:rsidP="008D69C0">
      <w:pPr>
        <w:spacing w:before="32"/>
        <w:rPr>
          <w:sz w:val="22"/>
          <w:szCs w:val="22"/>
        </w:rPr>
      </w:pPr>
    </w:p>
    <w:p w14:paraId="53F9331E" w14:textId="3DE5AD28" w:rsidR="008D69C0" w:rsidRDefault="008D69C0" w:rsidP="008D69C0">
      <w:pPr>
        <w:spacing w:before="34"/>
        <w:ind w:left="100"/>
        <w:rPr>
          <w:rFonts w:ascii="Arial" w:eastAsia="Arial" w:hAnsi="Arial" w:cs="Arial"/>
          <w:b/>
          <w:w w:val="99"/>
        </w:rPr>
      </w:pPr>
      <w:r>
        <w:rPr>
          <w:rFonts w:ascii="Arial" w:eastAsia="Arial" w:hAnsi="Arial" w:cs="Arial"/>
          <w:b/>
          <w:w w:val="99"/>
        </w:rPr>
        <w:t xml:space="preserve"> </w:t>
      </w:r>
      <w:r>
        <w:rPr>
          <w:rFonts w:ascii="Arial" w:eastAsia="Arial" w:hAnsi="Arial" w:cs="Arial"/>
          <w:b/>
          <w:w w:val="99"/>
        </w:rPr>
        <w:t xml:space="preserve"> </w:t>
      </w:r>
      <w:r>
        <w:rPr>
          <w:rFonts w:ascii="Arial" w:eastAsia="Arial" w:hAnsi="Arial" w:cs="Arial"/>
          <w:b/>
          <w:w w:val="99"/>
        </w:rPr>
        <w:t xml:space="preserve"> </w:t>
      </w:r>
      <w:r>
        <w:rPr>
          <w:rFonts w:ascii="Arial" w:eastAsia="Arial" w:hAnsi="Arial" w:cs="Arial"/>
          <w:b/>
          <w:w w:val="99"/>
        </w:rPr>
        <w:t xml:space="preserve">  </w:t>
      </w:r>
    </w:p>
    <w:p w14:paraId="1A2ADADF" w14:textId="77777777" w:rsidR="008D69C0" w:rsidRDefault="008D69C0" w:rsidP="008D69C0">
      <w:pPr>
        <w:spacing w:before="34"/>
        <w:ind w:left="100"/>
        <w:rPr>
          <w:rFonts w:ascii="Arial" w:eastAsia="Arial" w:hAnsi="Arial" w:cs="Arial"/>
          <w:b/>
          <w:w w:val="99"/>
        </w:rPr>
      </w:pPr>
    </w:p>
    <w:p w14:paraId="4EF5E10F" w14:textId="77777777" w:rsidR="008D69C0" w:rsidRDefault="008D69C0" w:rsidP="008D69C0">
      <w:pPr>
        <w:spacing w:before="34"/>
        <w:rPr>
          <w:rFonts w:ascii="Arial" w:eastAsia="Arial" w:hAnsi="Arial" w:cs="Arial"/>
          <w:b/>
          <w:w w:val="99"/>
        </w:rPr>
      </w:pPr>
    </w:p>
    <w:p w14:paraId="0DE11EE4" w14:textId="266A3A73" w:rsidR="008D69C0" w:rsidRDefault="008D69C0" w:rsidP="00DF555F">
      <w:pPr>
        <w:spacing w:before="34"/>
        <w:ind w:left="100"/>
        <w:rPr>
          <w:rFonts w:ascii="Arial" w:eastAsia="Arial" w:hAnsi="Arial" w:cs="Arial"/>
          <w:b/>
          <w:w w:val="99"/>
        </w:rPr>
      </w:pPr>
      <w:r>
        <w:rPr>
          <w:rFonts w:ascii="Arial" w:eastAsia="Arial" w:hAnsi="Arial" w:cs="Arial"/>
          <w:b/>
          <w:w w:val="99"/>
        </w:rPr>
        <w:t xml:space="preserve">   </w:t>
      </w:r>
    </w:p>
    <w:p w14:paraId="106ADC36" w14:textId="4E6B399E" w:rsidR="008D69C0" w:rsidRDefault="008D69C0" w:rsidP="008D69C0">
      <w:pPr>
        <w:spacing w:before="34"/>
        <w:rPr>
          <w:rFonts w:ascii="Arial" w:eastAsia="Arial" w:hAnsi="Arial" w:cs="Arial"/>
          <w:b/>
          <w:w w:val="99"/>
        </w:rPr>
      </w:pPr>
      <w:r>
        <w:rPr>
          <w:rFonts w:ascii="Arial" w:eastAsia="Arial" w:hAnsi="Arial" w:cs="Arial"/>
          <w:b/>
          <w:w w:val="99"/>
        </w:rPr>
        <w:t xml:space="preserve">       </w:t>
      </w:r>
    </w:p>
    <w:p w14:paraId="028E36B2" w14:textId="77777777" w:rsidR="008D69C0" w:rsidRDefault="008D69C0" w:rsidP="008D69C0">
      <w:pPr>
        <w:spacing w:before="34"/>
        <w:rPr>
          <w:rFonts w:ascii="Arial" w:eastAsia="Arial" w:hAnsi="Arial" w:cs="Arial"/>
          <w:b/>
          <w:w w:val="99"/>
        </w:rPr>
      </w:pPr>
    </w:p>
    <w:bookmarkEnd w:id="9"/>
    <w:bookmarkEnd w:id="10"/>
    <w:p w14:paraId="47B3E492" w14:textId="77777777" w:rsidR="009265F9" w:rsidRDefault="009265F9"/>
    <w:p w14:paraId="5B54A0A2" w14:textId="77777777" w:rsidR="009265F9" w:rsidRDefault="007672E7">
      <w:pPr>
        <w:pStyle w:val="Heading1"/>
        <w:widowControl/>
      </w:pPr>
      <w:bookmarkStart w:id="11" w:name="_Toc423410253"/>
      <w:bookmarkStart w:id="12" w:name="_Toc425054512"/>
      <w:bookmarkStart w:id="13" w:name="_Toc38490343"/>
      <w:r>
        <w:t>Preconditions</w:t>
      </w:r>
      <w:bookmarkEnd w:id="11"/>
      <w:bookmarkEnd w:id="12"/>
      <w:bookmarkEnd w:id="13"/>
    </w:p>
    <w:p w14:paraId="57BFA1BF" w14:textId="2AA52284" w:rsidR="008D69C0" w:rsidRDefault="00DF555F" w:rsidP="008D69C0">
      <w:pPr>
        <w:spacing w:before="55"/>
        <w:ind w:left="820"/>
        <w:rPr>
          <w:sz w:val="24"/>
          <w:szCs w:val="24"/>
        </w:rPr>
      </w:pPr>
      <w:bookmarkStart w:id="14" w:name="_Toc423410254"/>
      <w:bookmarkStart w:id="15" w:name="_Toc425054513"/>
      <w:r>
        <w:rPr>
          <w:sz w:val="24"/>
          <w:szCs w:val="24"/>
        </w:rPr>
        <w:t xml:space="preserve">Schedule </w:t>
      </w:r>
      <w:r w:rsidR="008D69C0">
        <w:rPr>
          <w:sz w:val="24"/>
          <w:szCs w:val="24"/>
        </w:rPr>
        <w:t>Admin is logged into the system and welcome page is displayed.</w:t>
      </w:r>
    </w:p>
    <w:p w14:paraId="0B8D0E0E" w14:textId="103BF8CB" w:rsidR="009265F9" w:rsidRDefault="007672E7">
      <w:pPr>
        <w:pStyle w:val="Heading1"/>
        <w:widowControl/>
      </w:pPr>
      <w:bookmarkStart w:id="16" w:name="_Toc423410255"/>
      <w:bookmarkStart w:id="17" w:name="_Toc425054514"/>
      <w:bookmarkStart w:id="18" w:name="_Toc38490344"/>
      <w:bookmarkEnd w:id="14"/>
      <w:bookmarkEnd w:id="15"/>
      <w:r>
        <w:t>Postconditions</w:t>
      </w:r>
      <w:bookmarkEnd w:id="16"/>
      <w:bookmarkEnd w:id="17"/>
      <w:bookmarkEnd w:id="18"/>
    </w:p>
    <w:p w14:paraId="0E9CAFBA" w14:textId="77777777" w:rsidR="00DF555F" w:rsidRDefault="00DF555F" w:rsidP="00DF555F">
      <w:pPr>
        <w:spacing w:before="60"/>
        <w:ind w:left="820"/>
        <w:rPr>
          <w:rFonts w:ascii="Arial" w:eastAsia="Arial" w:hAnsi="Arial" w:cs="Arial"/>
          <w:w w:val="99"/>
        </w:rPr>
      </w:pPr>
      <w:r>
        <w:rPr>
          <w:rFonts w:ascii="Arial" w:eastAsia="Arial" w:hAnsi="Arial" w:cs="Arial"/>
          <w:w w:val="99"/>
        </w:rPr>
        <w:t>The Entry will be deleted</w:t>
      </w:r>
    </w:p>
    <w:p w14:paraId="0FDAA2E3" w14:textId="34675849" w:rsidR="008D69C0" w:rsidRDefault="008D69C0" w:rsidP="008D69C0">
      <w:pPr>
        <w:ind w:left="100"/>
        <w:rPr>
          <w:rFonts w:ascii="Arial" w:eastAsia="Arial" w:hAnsi="Arial" w:cs="Arial"/>
          <w:b/>
          <w:w w:val="99"/>
        </w:rPr>
      </w:pPr>
      <w:r w:rsidRPr="008D69C0">
        <w:rPr>
          <w:rFonts w:ascii="Arial" w:eastAsia="Arial" w:hAnsi="Arial" w:cs="Arial"/>
          <w:b/>
          <w:w w:val="99"/>
        </w:rPr>
        <w:t xml:space="preserve">    </w:t>
      </w:r>
      <w:r>
        <w:rPr>
          <w:rFonts w:ascii="Arial" w:eastAsia="Arial" w:hAnsi="Arial" w:cs="Arial"/>
          <w:b/>
          <w:w w:val="99"/>
        </w:rPr>
        <w:t xml:space="preserve">         </w:t>
      </w:r>
      <w:r w:rsidRPr="008D69C0">
        <w:rPr>
          <w:rFonts w:ascii="Arial" w:eastAsia="Arial" w:hAnsi="Arial" w:cs="Arial"/>
          <w:b/>
          <w:w w:val="99"/>
        </w:rPr>
        <w:t>Business</w:t>
      </w:r>
      <w:r w:rsidRPr="008D69C0">
        <w:rPr>
          <w:rFonts w:ascii="Arial" w:eastAsia="Arial" w:hAnsi="Arial" w:cs="Arial"/>
          <w:b/>
        </w:rPr>
        <w:t xml:space="preserve"> </w:t>
      </w:r>
      <w:r w:rsidRPr="008D69C0">
        <w:rPr>
          <w:rFonts w:ascii="Arial" w:eastAsia="Arial" w:hAnsi="Arial" w:cs="Arial"/>
          <w:b/>
          <w:w w:val="99"/>
        </w:rPr>
        <w:t>Rules</w:t>
      </w:r>
    </w:p>
    <w:p w14:paraId="7BB2C128" w14:textId="77777777" w:rsidR="00DF555F" w:rsidRPr="008D69C0" w:rsidRDefault="00DF555F" w:rsidP="008D69C0">
      <w:pPr>
        <w:ind w:left="100"/>
        <w:rPr>
          <w:rFonts w:ascii="Arial" w:eastAsia="Arial" w:hAnsi="Arial" w:cs="Arial"/>
          <w:b/>
        </w:rPr>
      </w:pPr>
    </w:p>
    <w:p w14:paraId="3F0FCA7B" w14:textId="77777777" w:rsidR="00DF555F" w:rsidRPr="00DF555F" w:rsidRDefault="00DF555F" w:rsidP="00DF555F">
      <w:pPr>
        <w:rPr>
          <w:sz w:val="22"/>
          <w:szCs w:val="22"/>
        </w:rPr>
      </w:pPr>
      <w:r w:rsidRPr="00DF555F">
        <w:rPr>
          <w:sz w:val="22"/>
          <w:szCs w:val="22"/>
        </w:rPr>
        <w:t xml:space="preserve">               deletion is allowed only if student projection or assignment is not done for the entry</w:t>
      </w:r>
    </w:p>
    <w:p w14:paraId="66FA6BA3" w14:textId="1CF5379B" w:rsidR="009265F9" w:rsidRDefault="009265F9" w:rsidP="00CE6DBF">
      <w:pPr>
        <w:pStyle w:val="InfoBlue"/>
      </w:pPr>
      <w:bookmarkStart w:id="19" w:name="_GoBack"/>
      <w:bookmarkEnd w:id="19"/>
    </w:p>
    <w:p w14:paraId="30003604" w14:textId="77777777" w:rsidR="009265F9" w:rsidRDefault="007672E7">
      <w:pPr>
        <w:pStyle w:val="Heading2"/>
      </w:pPr>
      <w:bookmarkStart w:id="20" w:name="_Toc38490345"/>
      <w:r>
        <w:t>&lt;Name of Extension Point&gt;</w:t>
      </w:r>
      <w:bookmarkEnd w:id="20"/>
    </w:p>
    <w:p w14:paraId="1324FD37" w14:textId="326489E3" w:rsidR="0011127B" w:rsidRDefault="0011127B" w:rsidP="00CE6DBF">
      <w:pPr>
        <w:pStyle w:val="InfoBlue"/>
      </w:pPr>
    </w:p>
    <w:sectPr w:rsidR="0011127B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A7660" w14:textId="77777777" w:rsidR="006533CB" w:rsidRDefault="006533CB">
      <w:pPr>
        <w:spacing w:line="240" w:lineRule="auto"/>
      </w:pPr>
      <w:r>
        <w:separator/>
      </w:r>
    </w:p>
  </w:endnote>
  <w:endnote w:type="continuationSeparator" w:id="0">
    <w:p w14:paraId="4A53EA42" w14:textId="77777777" w:rsidR="006533CB" w:rsidRDefault="006533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265F9" w14:paraId="5EC8863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D206FA" w14:textId="77777777" w:rsidR="009265F9" w:rsidRDefault="007672E7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6279A5" w14:textId="4AD9E8F6" w:rsidR="009265F9" w:rsidRDefault="007672E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6E765F">
            <w:t>ABIA Inc.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9459D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E16ABC" w14:textId="77777777" w:rsidR="009265F9" w:rsidRDefault="007672E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4DD0BBC0" w14:textId="77777777" w:rsidR="009265F9" w:rsidRDefault="009265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46DEA" w14:textId="77777777" w:rsidR="006533CB" w:rsidRDefault="006533CB">
      <w:pPr>
        <w:spacing w:line="240" w:lineRule="auto"/>
      </w:pPr>
      <w:r>
        <w:separator/>
      </w:r>
    </w:p>
  </w:footnote>
  <w:footnote w:type="continuationSeparator" w:id="0">
    <w:p w14:paraId="2CB4EC6A" w14:textId="77777777" w:rsidR="006533CB" w:rsidRDefault="006533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C1641" w14:textId="77777777" w:rsidR="009265F9" w:rsidRDefault="009265F9">
    <w:pPr>
      <w:rPr>
        <w:sz w:val="24"/>
      </w:rPr>
    </w:pPr>
  </w:p>
  <w:p w14:paraId="066EA8DD" w14:textId="77777777" w:rsidR="009265F9" w:rsidRDefault="009265F9">
    <w:pPr>
      <w:pBdr>
        <w:top w:val="single" w:sz="6" w:space="1" w:color="auto"/>
      </w:pBdr>
      <w:rPr>
        <w:sz w:val="24"/>
      </w:rPr>
    </w:pPr>
  </w:p>
  <w:p w14:paraId="5E50D377" w14:textId="77777777" w:rsidR="009265F9" w:rsidRDefault="0011127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ABIA Inc.</w:t>
    </w:r>
  </w:p>
  <w:p w14:paraId="5DCD6A60" w14:textId="77777777" w:rsidR="009265F9" w:rsidRDefault="009265F9">
    <w:pPr>
      <w:pBdr>
        <w:bottom w:val="single" w:sz="6" w:space="1" w:color="auto"/>
      </w:pBdr>
      <w:jc w:val="right"/>
      <w:rPr>
        <w:sz w:val="24"/>
      </w:rPr>
    </w:pPr>
  </w:p>
  <w:p w14:paraId="2C76BF2A" w14:textId="77777777" w:rsidR="009265F9" w:rsidRDefault="009265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B4EEF" w14:textId="77777777" w:rsidR="009265F9" w:rsidRDefault="009265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1152D5"/>
    <w:multiLevelType w:val="multilevel"/>
    <w:tmpl w:val="059ECB1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AA2607D"/>
    <w:multiLevelType w:val="hybridMultilevel"/>
    <w:tmpl w:val="C67868BA"/>
    <w:lvl w:ilvl="0" w:tplc="0196252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45601"/>
    <w:multiLevelType w:val="multilevel"/>
    <w:tmpl w:val="3670DC7E"/>
    <w:lvl w:ilvl="0">
      <w:start w:val="1"/>
      <w:numFmt w:val="decimal"/>
      <w:lvlText w:val="%1."/>
      <w:lvlJc w:val="left"/>
      <w:pPr>
        <w:ind w:left="420" w:hanging="360"/>
      </w:pPr>
      <w:rPr>
        <w:rFonts w:eastAsia="Times New Roman" w:hint="default"/>
        <w:b/>
      </w:rPr>
    </w:lvl>
    <w:lvl w:ilvl="1">
      <w:start w:val="7"/>
      <w:numFmt w:val="decimal"/>
      <w:isLgl/>
      <w:lvlText w:val="%1.%2"/>
      <w:lvlJc w:val="left"/>
      <w:pPr>
        <w:ind w:left="4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80" w:hanging="1800"/>
      </w:pPr>
      <w:rPr>
        <w:rFonts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FDD3F2A"/>
    <w:multiLevelType w:val="hybridMultilevel"/>
    <w:tmpl w:val="2E46B53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1"/>
  </w:num>
  <w:num w:numId="12">
    <w:abstractNumId w:val="8"/>
  </w:num>
  <w:num w:numId="13">
    <w:abstractNumId w:val="21"/>
  </w:num>
  <w:num w:numId="14">
    <w:abstractNumId w:val="7"/>
  </w:num>
  <w:num w:numId="15">
    <w:abstractNumId w:val="4"/>
  </w:num>
  <w:num w:numId="16">
    <w:abstractNumId w:val="20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8"/>
  </w:num>
  <w:num w:numId="22">
    <w:abstractNumId w:val="9"/>
  </w:num>
  <w:num w:numId="23">
    <w:abstractNumId w:val="19"/>
  </w:num>
  <w:num w:numId="24">
    <w:abstractNumId w:val="14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7B"/>
    <w:rsid w:val="00047FCD"/>
    <w:rsid w:val="0011127B"/>
    <w:rsid w:val="001344D9"/>
    <w:rsid w:val="001B6188"/>
    <w:rsid w:val="001C384E"/>
    <w:rsid w:val="002176CB"/>
    <w:rsid w:val="00223343"/>
    <w:rsid w:val="002308D0"/>
    <w:rsid w:val="00246C5D"/>
    <w:rsid w:val="00260788"/>
    <w:rsid w:val="00261E4C"/>
    <w:rsid w:val="0029459D"/>
    <w:rsid w:val="002D5C22"/>
    <w:rsid w:val="003E09C5"/>
    <w:rsid w:val="00421B74"/>
    <w:rsid w:val="0055493B"/>
    <w:rsid w:val="005B2F8B"/>
    <w:rsid w:val="005C16AF"/>
    <w:rsid w:val="00646F61"/>
    <w:rsid w:val="006533CB"/>
    <w:rsid w:val="006A2736"/>
    <w:rsid w:val="006E765F"/>
    <w:rsid w:val="00724301"/>
    <w:rsid w:val="00734635"/>
    <w:rsid w:val="00752C03"/>
    <w:rsid w:val="007672E7"/>
    <w:rsid w:val="008107ED"/>
    <w:rsid w:val="0089559D"/>
    <w:rsid w:val="008A7D79"/>
    <w:rsid w:val="008C0B3A"/>
    <w:rsid w:val="008D69C0"/>
    <w:rsid w:val="008D6CEF"/>
    <w:rsid w:val="009265F9"/>
    <w:rsid w:val="009F6EFB"/>
    <w:rsid w:val="00A328E9"/>
    <w:rsid w:val="00A74CA7"/>
    <w:rsid w:val="00A8065D"/>
    <w:rsid w:val="00A87AE6"/>
    <w:rsid w:val="00B07584"/>
    <w:rsid w:val="00BB1F20"/>
    <w:rsid w:val="00BE5EEE"/>
    <w:rsid w:val="00BF2F8C"/>
    <w:rsid w:val="00C10C5A"/>
    <w:rsid w:val="00C6254F"/>
    <w:rsid w:val="00C81991"/>
    <w:rsid w:val="00CE6DBF"/>
    <w:rsid w:val="00D64DB0"/>
    <w:rsid w:val="00DF555F"/>
    <w:rsid w:val="00E75146"/>
    <w:rsid w:val="00EF1C0D"/>
    <w:rsid w:val="00F13E25"/>
    <w:rsid w:val="00F81397"/>
    <w:rsid w:val="00FF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62E5D6"/>
  <w15:chartTrackingRefBased/>
  <w15:docId w15:val="{E9E8D6C7-D4A8-4BF1-B3CC-029E08FD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CE6DBF"/>
    <w:pPr>
      <w:spacing w:after="120"/>
      <w:ind w:left="720"/>
    </w:pPr>
    <w:rPr>
      <w:i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0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59D"/>
    <w:pPr>
      <w:widowControl/>
      <w:spacing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U\Courses\SE%20-%20CS425-2020-04D-05C(EK)\Project\Usecase%20Specification%20v0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A9C66-5E58-45F1-A65F-78FAC2537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 Specification v0.1</Template>
  <TotalTime>1</TotalTime>
  <Pages>4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user</dc:creator>
  <cp:keywords/>
  <dc:description/>
  <cp:lastModifiedBy>biruk bekele</cp:lastModifiedBy>
  <cp:revision>2</cp:revision>
  <cp:lastPrinted>1900-01-01T06:00:00Z</cp:lastPrinted>
  <dcterms:created xsi:type="dcterms:W3CDTF">2020-04-23T04:32:00Z</dcterms:created>
  <dcterms:modified xsi:type="dcterms:W3CDTF">2020-04-23T04:32:00Z</dcterms:modified>
</cp:coreProperties>
</file>