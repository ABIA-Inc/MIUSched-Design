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8BBC" w14:textId="77777777" w:rsidR="006F3006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15AB684B" w14:textId="40F78265" w:rsidR="006F3006" w:rsidRDefault="00C11FD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1127B">
        <w:t xml:space="preserve">Use-Case Specification: </w:t>
      </w:r>
      <w:r w:rsidR="00AB3A97">
        <w:t>Set Profile</w:t>
      </w:r>
      <w:r>
        <w:fldChar w:fldCharType="end"/>
      </w:r>
    </w:p>
    <w:p w14:paraId="6BCCB32D" w14:textId="77777777" w:rsidR="006F3006" w:rsidRDefault="006F3006">
      <w:pPr>
        <w:pStyle w:val="Title"/>
        <w:jc w:val="right"/>
      </w:pPr>
    </w:p>
    <w:p w14:paraId="2702AC73" w14:textId="77777777" w:rsidR="006F3006" w:rsidRDefault="007672E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C9E8F38" w14:textId="77777777" w:rsidR="006F3006" w:rsidRDefault="006F3006"/>
    <w:p w14:paraId="63BC11CD" w14:textId="77777777" w:rsidR="00D37068" w:rsidRPr="007606B2" w:rsidRDefault="00D37068" w:rsidP="00D37068">
      <w:pPr>
        <w:rPr>
          <w:b/>
          <w:bCs/>
          <w:i/>
          <w:iCs/>
        </w:rPr>
      </w:pPr>
      <w:r w:rsidRPr="007606B2">
        <w:rPr>
          <w:b/>
          <w:bCs/>
          <w:i/>
          <w:iCs/>
        </w:rPr>
        <w:t>Members</w:t>
      </w:r>
    </w:p>
    <w:p w14:paraId="4103E47A" w14:textId="77777777" w:rsidR="00D37068" w:rsidRDefault="00D37068" w:rsidP="00D37068"/>
    <w:p w14:paraId="4D60F197" w14:textId="77777777" w:rsidR="00D37068" w:rsidRDefault="00D37068" w:rsidP="00D37068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1B20FC75" w14:textId="77777777" w:rsidR="00D37068" w:rsidRDefault="00D37068" w:rsidP="00D37068"/>
    <w:p w14:paraId="5B81DCBC" w14:textId="77777777" w:rsidR="00D37068" w:rsidRDefault="00D37068" w:rsidP="00D37068">
      <w:r w:rsidRPr="00C800B6">
        <w:t>2.Amanuel Negussie Kihshen      61106</w:t>
      </w:r>
      <w:r>
        <w:t>2</w:t>
      </w:r>
    </w:p>
    <w:p w14:paraId="1FFDF609" w14:textId="77777777" w:rsidR="00D37068" w:rsidRPr="00C800B6" w:rsidRDefault="00D37068" w:rsidP="00D37068"/>
    <w:p w14:paraId="6CD473A9" w14:textId="77777777" w:rsidR="00D37068" w:rsidRDefault="00D37068" w:rsidP="00D37068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2D6603AC" w14:textId="77777777" w:rsidR="00D37068" w:rsidRPr="00C800B6" w:rsidRDefault="00D37068" w:rsidP="00D37068">
      <w:pPr>
        <w:rPr>
          <w:lang w:val="it-IT"/>
        </w:rPr>
      </w:pPr>
    </w:p>
    <w:p w14:paraId="3DA798E7" w14:textId="77777777" w:rsidR="00D37068" w:rsidRPr="00C800B6" w:rsidRDefault="00D37068" w:rsidP="00D37068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61105</w:t>
      </w:r>
    </w:p>
    <w:p w14:paraId="61EB4B6D" w14:textId="45C7E1AB" w:rsidR="006F3006" w:rsidRDefault="007672E7">
      <w:pPr>
        <w:pStyle w:val="InfoBlue"/>
      </w:pPr>
      <w:r>
        <w:t xml:space="preserve"> </w:t>
      </w:r>
    </w:p>
    <w:p w14:paraId="1AB97D33" w14:textId="77777777" w:rsidR="006F3006" w:rsidRDefault="006F3006"/>
    <w:p w14:paraId="5904D6E2" w14:textId="77777777" w:rsidR="006F3006" w:rsidRDefault="006F3006">
      <w:pPr>
        <w:pStyle w:val="BodyText"/>
      </w:pPr>
    </w:p>
    <w:p w14:paraId="29B46F46" w14:textId="77777777" w:rsidR="006F3006" w:rsidRDefault="006F3006">
      <w:pPr>
        <w:pStyle w:val="BodyText"/>
      </w:pPr>
    </w:p>
    <w:p w14:paraId="0A1D9BBC" w14:textId="77777777" w:rsidR="006F3006" w:rsidRDefault="006F3006">
      <w:pPr>
        <w:sectPr w:rsidR="006F300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CEC43D4" w14:textId="77777777" w:rsidR="006F3006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3006" w14:paraId="4BBCEECD" w14:textId="77777777">
        <w:tc>
          <w:tcPr>
            <w:tcW w:w="2304" w:type="dxa"/>
          </w:tcPr>
          <w:p w14:paraId="7EF2EF42" w14:textId="77777777" w:rsidR="006F3006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D1AF9C" w14:textId="77777777" w:rsidR="006F3006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4ADE99" w14:textId="77777777" w:rsidR="006F3006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64A4EC6" w14:textId="77777777" w:rsidR="006F3006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877F9" w14:paraId="66FA385C" w14:textId="77777777">
        <w:tc>
          <w:tcPr>
            <w:tcW w:w="2304" w:type="dxa"/>
          </w:tcPr>
          <w:p w14:paraId="2A220564" w14:textId="38394CFA" w:rsidR="002877F9" w:rsidRDefault="002877F9" w:rsidP="002877F9">
            <w:pPr>
              <w:pStyle w:val="Tabletext"/>
            </w:pPr>
            <w:r>
              <w:t>22/April/2020</w:t>
            </w:r>
          </w:p>
        </w:tc>
        <w:tc>
          <w:tcPr>
            <w:tcW w:w="1152" w:type="dxa"/>
          </w:tcPr>
          <w:p w14:paraId="76359BC6" w14:textId="1BC4914B" w:rsidR="002877F9" w:rsidRDefault="002877F9" w:rsidP="002877F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A601F4" w14:textId="1B311BA4" w:rsidR="002877F9" w:rsidRDefault="002877F9" w:rsidP="002877F9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14:paraId="58A5AD67" w14:textId="421F0C0C" w:rsidR="002877F9" w:rsidRDefault="002877F9" w:rsidP="002877F9">
            <w:pPr>
              <w:pStyle w:val="Tabletext"/>
            </w:pPr>
            <w:r>
              <w:t>Amanuel N. Kihshen</w:t>
            </w:r>
          </w:p>
        </w:tc>
      </w:tr>
      <w:tr w:rsidR="006F3006" w14:paraId="52E9F4F6" w14:textId="77777777">
        <w:tc>
          <w:tcPr>
            <w:tcW w:w="2304" w:type="dxa"/>
          </w:tcPr>
          <w:p w14:paraId="285114F7" w14:textId="77777777" w:rsidR="006F3006" w:rsidRDefault="006F3006">
            <w:pPr>
              <w:pStyle w:val="Tabletext"/>
            </w:pPr>
          </w:p>
        </w:tc>
        <w:tc>
          <w:tcPr>
            <w:tcW w:w="1152" w:type="dxa"/>
          </w:tcPr>
          <w:p w14:paraId="499DFEA7" w14:textId="77777777" w:rsidR="006F3006" w:rsidRDefault="006F3006">
            <w:pPr>
              <w:pStyle w:val="Tabletext"/>
            </w:pPr>
          </w:p>
        </w:tc>
        <w:tc>
          <w:tcPr>
            <w:tcW w:w="3744" w:type="dxa"/>
          </w:tcPr>
          <w:p w14:paraId="4D3F2BFA" w14:textId="77777777" w:rsidR="006F3006" w:rsidRDefault="006F3006">
            <w:pPr>
              <w:pStyle w:val="Tabletext"/>
            </w:pPr>
          </w:p>
        </w:tc>
        <w:tc>
          <w:tcPr>
            <w:tcW w:w="2304" w:type="dxa"/>
          </w:tcPr>
          <w:p w14:paraId="0B86F176" w14:textId="77777777" w:rsidR="006F3006" w:rsidRDefault="006F3006">
            <w:pPr>
              <w:pStyle w:val="Tabletext"/>
            </w:pPr>
          </w:p>
        </w:tc>
      </w:tr>
      <w:tr w:rsidR="006F3006" w14:paraId="2778C375" w14:textId="77777777">
        <w:tc>
          <w:tcPr>
            <w:tcW w:w="2304" w:type="dxa"/>
          </w:tcPr>
          <w:p w14:paraId="74676AF0" w14:textId="77777777" w:rsidR="006F3006" w:rsidRDefault="006F3006">
            <w:pPr>
              <w:pStyle w:val="Tabletext"/>
            </w:pPr>
          </w:p>
        </w:tc>
        <w:tc>
          <w:tcPr>
            <w:tcW w:w="1152" w:type="dxa"/>
          </w:tcPr>
          <w:p w14:paraId="3E7E76C5" w14:textId="77777777" w:rsidR="006F3006" w:rsidRDefault="006F3006">
            <w:pPr>
              <w:pStyle w:val="Tabletext"/>
            </w:pPr>
          </w:p>
        </w:tc>
        <w:tc>
          <w:tcPr>
            <w:tcW w:w="3744" w:type="dxa"/>
          </w:tcPr>
          <w:p w14:paraId="149F2788" w14:textId="77777777" w:rsidR="006F3006" w:rsidRDefault="006F3006">
            <w:pPr>
              <w:pStyle w:val="Tabletext"/>
            </w:pPr>
          </w:p>
        </w:tc>
        <w:tc>
          <w:tcPr>
            <w:tcW w:w="2304" w:type="dxa"/>
          </w:tcPr>
          <w:p w14:paraId="38BC3638" w14:textId="77777777" w:rsidR="006F3006" w:rsidRDefault="006F3006">
            <w:pPr>
              <w:pStyle w:val="Tabletext"/>
            </w:pPr>
          </w:p>
        </w:tc>
      </w:tr>
      <w:tr w:rsidR="006F3006" w14:paraId="6D121177" w14:textId="77777777">
        <w:tc>
          <w:tcPr>
            <w:tcW w:w="2304" w:type="dxa"/>
          </w:tcPr>
          <w:p w14:paraId="5EEF336C" w14:textId="77777777" w:rsidR="006F3006" w:rsidRDefault="006F3006">
            <w:pPr>
              <w:pStyle w:val="Tabletext"/>
            </w:pPr>
          </w:p>
        </w:tc>
        <w:tc>
          <w:tcPr>
            <w:tcW w:w="1152" w:type="dxa"/>
          </w:tcPr>
          <w:p w14:paraId="1994A0DC" w14:textId="77777777" w:rsidR="006F3006" w:rsidRDefault="006F3006">
            <w:pPr>
              <w:pStyle w:val="Tabletext"/>
            </w:pPr>
          </w:p>
        </w:tc>
        <w:tc>
          <w:tcPr>
            <w:tcW w:w="3744" w:type="dxa"/>
          </w:tcPr>
          <w:p w14:paraId="75EBDD9A" w14:textId="77777777" w:rsidR="006F3006" w:rsidRDefault="006F3006">
            <w:pPr>
              <w:pStyle w:val="Tabletext"/>
            </w:pPr>
          </w:p>
        </w:tc>
        <w:tc>
          <w:tcPr>
            <w:tcW w:w="2304" w:type="dxa"/>
          </w:tcPr>
          <w:p w14:paraId="74A15A4C" w14:textId="77777777" w:rsidR="006F3006" w:rsidRDefault="006F3006">
            <w:pPr>
              <w:pStyle w:val="Tabletext"/>
            </w:pPr>
          </w:p>
        </w:tc>
      </w:tr>
    </w:tbl>
    <w:p w14:paraId="6934E5CF" w14:textId="77777777" w:rsidR="006F3006" w:rsidRDefault="006F3006"/>
    <w:p w14:paraId="2D611F7A" w14:textId="77777777" w:rsidR="006F3006" w:rsidRDefault="007672E7">
      <w:pPr>
        <w:pStyle w:val="Title"/>
      </w:pPr>
      <w:r>
        <w:br w:type="page"/>
      </w:r>
      <w:r>
        <w:lastRenderedPageBreak/>
        <w:t>Table of Contents</w:t>
      </w:r>
    </w:p>
    <w:p w14:paraId="42DE357C" w14:textId="6BDCC885" w:rsidR="00FC4B97" w:rsidRPr="00C11FD6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FC4B97">
        <w:rPr>
          <w:noProof/>
        </w:rPr>
        <w:t>1.</w:t>
      </w:r>
      <w:r w:rsidR="00FC4B97" w:rsidRPr="00C11FD6">
        <w:rPr>
          <w:rFonts w:ascii="Calibri" w:hAnsi="Calibri"/>
          <w:noProof/>
          <w:sz w:val="22"/>
          <w:szCs w:val="22"/>
        </w:rPr>
        <w:tab/>
      </w:r>
      <w:r w:rsidR="00FC4B97">
        <w:rPr>
          <w:noProof/>
        </w:rPr>
        <w:t>Set Profile</w:t>
      </w:r>
      <w:r w:rsidR="00FC4B97">
        <w:rPr>
          <w:noProof/>
        </w:rPr>
        <w:tab/>
      </w:r>
      <w:r w:rsidR="00FC4B97">
        <w:rPr>
          <w:noProof/>
        </w:rPr>
        <w:fldChar w:fldCharType="begin"/>
      </w:r>
      <w:r w:rsidR="00FC4B97">
        <w:rPr>
          <w:noProof/>
        </w:rPr>
        <w:instrText xml:space="preserve"> PAGEREF _Toc38528127 \h </w:instrText>
      </w:r>
      <w:r w:rsidR="00FC4B97">
        <w:rPr>
          <w:noProof/>
        </w:rPr>
      </w:r>
      <w:r w:rsidR="00FC4B97">
        <w:rPr>
          <w:noProof/>
        </w:rPr>
        <w:fldChar w:fldCharType="separate"/>
      </w:r>
      <w:r w:rsidR="00FC4B97">
        <w:rPr>
          <w:noProof/>
        </w:rPr>
        <w:t>4</w:t>
      </w:r>
      <w:r w:rsidR="00FC4B97">
        <w:rPr>
          <w:noProof/>
        </w:rPr>
        <w:fldChar w:fldCharType="end"/>
      </w:r>
    </w:p>
    <w:p w14:paraId="61B6AAB7" w14:textId="671357D9" w:rsidR="00FC4B97" w:rsidRPr="00C11FD6" w:rsidRDefault="00FC4B9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C01210" w14:textId="7F31C657" w:rsidR="00FC4B97" w:rsidRPr="00C11FD6" w:rsidRDefault="00FC4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1B2A6" w14:textId="518F7F20" w:rsidR="00FC4B97" w:rsidRPr="00C11FD6" w:rsidRDefault="00FC4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AF650B" w14:textId="7031FE35" w:rsidR="00FC4B97" w:rsidRPr="00C11FD6" w:rsidRDefault="00FC4B9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C42F8F" w14:textId="3A2DD7F4" w:rsidR="00FC4B97" w:rsidRPr="00C11FD6" w:rsidRDefault="00FC4B9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1759D" w14:textId="550801DB" w:rsidR="00FC4B97" w:rsidRPr="00C11FD6" w:rsidRDefault="00FC4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E9DAC2" w14:textId="09698FF6" w:rsidR="00FC4B97" w:rsidRPr="00C11FD6" w:rsidRDefault="00FC4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A0C55" w14:textId="573AA559" w:rsidR="00FC4B97" w:rsidRPr="00C11FD6" w:rsidRDefault="00FC4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7FA23" w14:textId="3F6CBAD5" w:rsidR="00FC4B97" w:rsidRPr="00C11FD6" w:rsidRDefault="00FC4B97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83E1B7" w14:textId="0E096A46" w:rsidR="00FC4B97" w:rsidRPr="00C11FD6" w:rsidRDefault="00FC4B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C11FD6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A94B97" w14:textId="610CCB40" w:rsidR="006F3006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11FD6">
        <w:lastRenderedPageBreak/>
        <w:fldChar w:fldCharType="begin"/>
      </w:r>
      <w:r w:rsidR="00C11FD6">
        <w:instrText xml:space="preserve">title  \* Mergeformat </w:instrText>
      </w:r>
      <w:r w:rsidR="00C11FD6">
        <w:fldChar w:fldCharType="separate"/>
      </w:r>
      <w:r w:rsidR="0011127B">
        <w:t xml:space="preserve">Use-Case Specification: </w:t>
      </w:r>
      <w:r w:rsidR="00C11FD6">
        <w:fldChar w:fldCharType="end"/>
      </w:r>
      <w:bookmarkStart w:id="1" w:name="_Toc423410237"/>
      <w:bookmarkStart w:id="2" w:name="_Toc425054503"/>
      <w:r w:rsidR="002176CB">
        <w:t>Add Entry</w:t>
      </w:r>
      <w:r>
        <w:t xml:space="preserve"> </w:t>
      </w:r>
      <w:bookmarkEnd w:id="1"/>
      <w:bookmarkEnd w:id="2"/>
    </w:p>
    <w:p w14:paraId="59C5D1D2" w14:textId="77777777" w:rsidR="006F3006" w:rsidRDefault="006F3006">
      <w:pPr>
        <w:pStyle w:val="InfoBlue"/>
      </w:pPr>
    </w:p>
    <w:p w14:paraId="1BCFCD5F" w14:textId="676F1E10" w:rsidR="006F3006" w:rsidRDefault="00AB3A97">
      <w:pPr>
        <w:pStyle w:val="Heading1"/>
      </w:pPr>
      <w:bookmarkStart w:id="3" w:name="_Toc423410238"/>
      <w:bookmarkStart w:id="4" w:name="_Toc425054504"/>
      <w:bookmarkStart w:id="5" w:name="_Toc38528127"/>
      <w:r>
        <w:t>Set Profile</w:t>
      </w:r>
      <w:bookmarkEnd w:id="5"/>
      <w:r w:rsidR="007672E7">
        <w:t xml:space="preserve"> </w:t>
      </w:r>
    </w:p>
    <w:p w14:paraId="0E066BD7" w14:textId="77777777" w:rsidR="006F3006" w:rsidRDefault="007672E7">
      <w:pPr>
        <w:pStyle w:val="Heading2"/>
      </w:pPr>
      <w:bookmarkStart w:id="6" w:name="_Toc38528128"/>
      <w:r>
        <w:t>Brief Description</w:t>
      </w:r>
      <w:bookmarkEnd w:id="3"/>
      <w:bookmarkEnd w:id="4"/>
      <w:bookmarkEnd w:id="6"/>
    </w:p>
    <w:p w14:paraId="1E6B6907" w14:textId="79AE147A" w:rsidR="00BC0D63" w:rsidRPr="00BC0D63" w:rsidRDefault="00BC0D63" w:rsidP="00BC0D63">
      <w:pPr>
        <w:pStyle w:val="BodyText"/>
      </w:pPr>
      <w:r>
        <w:t xml:space="preserve">This use-case allows a faculty to </w:t>
      </w:r>
      <w:r w:rsidR="00C64C48">
        <w:t>set his/her profile to indicate what curse he/she will teach.</w:t>
      </w:r>
    </w:p>
    <w:p w14:paraId="0EB77EE3" w14:textId="0C903CD6" w:rsidR="00BC0D63" w:rsidRDefault="00BC0D63" w:rsidP="00BC0D63">
      <w:pPr>
        <w:pStyle w:val="Heading1"/>
      </w:pPr>
      <w:bookmarkStart w:id="7" w:name="_Toc423410239"/>
      <w:bookmarkStart w:id="8" w:name="_Toc425054505"/>
      <w:bookmarkStart w:id="9" w:name="_Toc38528129"/>
      <w:r>
        <w:t>Actor</w:t>
      </w:r>
      <w:bookmarkEnd w:id="9"/>
    </w:p>
    <w:p w14:paraId="308B8D74" w14:textId="085D025C" w:rsidR="00BC0D63" w:rsidRDefault="00BC0D63" w:rsidP="00BC0D63">
      <w:pPr>
        <w:spacing w:after="240"/>
        <w:ind w:left="720"/>
      </w:pPr>
      <w:r>
        <w:t>Faculty</w:t>
      </w:r>
    </w:p>
    <w:p w14:paraId="38967C5D" w14:textId="77777777" w:rsidR="006F3006" w:rsidRDefault="007672E7">
      <w:pPr>
        <w:pStyle w:val="Heading1"/>
        <w:widowControl/>
      </w:pPr>
      <w:bookmarkStart w:id="10" w:name="_Toc38528130"/>
      <w:r>
        <w:t>Flow of Events</w:t>
      </w:r>
      <w:bookmarkEnd w:id="7"/>
      <w:bookmarkEnd w:id="8"/>
      <w:bookmarkEnd w:id="10"/>
    </w:p>
    <w:p w14:paraId="002DD840" w14:textId="77777777" w:rsidR="006F3006" w:rsidRDefault="007672E7">
      <w:pPr>
        <w:pStyle w:val="Heading2"/>
        <w:widowControl/>
      </w:pPr>
      <w:bookmarkStart w:id="11" w:name="_Toc423410240"/>
      <w:bookmarkStart w:id="12" w:name="_Toc425054506"/>
      <w:bookmarkStart w:id="13" w:name="_Toc38528131"/>
      <w:r>
        <w:t>Basic Flow</w:t>
      </w:r>
      <w:bookmarkEnd w:id="11"/>
      <w:bookmarkEnd w:id="12"/>
      <w:bookmarkEnd w:id="13"/>
      <w:r>
        <w:t xml:space="preserve"> </w:t>
      </w:r>
    </w:p>
    <w:p w14:paraId="24D86F69" w14:textId="4C944500" w:rsidR="006F3006" w:rsidRPr="004C1B88" w:rsidRDefault="006F3006" w:rsidP="000E452C">
      <w:pPr>
        <w:pStyle w:val="InfoBlue"/>
        <w:ind w:left="0"/>
        <w:rPr>
          <w:color w:val="auto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4427"/>
      </w:tblGrid>
      <w:tr w:rsidR="003D2CA9" w14:paraId="5B6D6E91" w14:textId="77777777" w:rsidTr="003D2CA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925D7" w14:textId="77777777" w:rsidR="00AB3A97" w:rsidRPr="003D2CA9" w:rsidRDefault="00AB3A97" w:rsidP="003D2CA9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3D2CA9">
              <w:rPr>
                <w:b/>
                <w:bCs/>
              </w:rPr>
              <w:t>User Action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D5E74" w14:textId="77777777" w:rsidR="00AB3A97" w:rsidRPr="003D2CA9" w:rsidRDefault="00AB3A97" w:rsidP="003D2CA9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3D2CA9">
              <w:rPr>
                <w:b/>
                <w:bCs/>
              </w:rPr>
              <w:t>System Response</w:t>
            </w:r>
          </w:p>
        </w:tc>
      </w:tr>
      <w:tr w:rsidR="003D2CA9" w14:paraId="43D1DF91" w14:textId="77777777" w:rsidTr="003D2CA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79622" w14:textId="70BBDA62" w:rsidR="00AB3A97" w:rsidRDefault="00DB6A35" w:rsidP="003D2CA9">
            <w:pPr>
              <w:pStyle w:val="BodyText"/>
              <w:numPr>
                <w:ilvl w:val="0"/>
                <w:numId w:val="23"/>
              </w:numPr>
            </w:pPr>
            <w:r>
              <w:t>Faculty requests for his/her profile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74794" w14:textId="3B1D4788" w:rsidR="00AB3A97" w:rsidRDefault="00DB6A35" w:rsidP="003D2CA9">
            <w:pPr>
              <w:pStyle w:val="BodyText"/>
              <w:numPr>
                <w:ilvl w:val="0"/>
                <w:numId w:val="24"/>
              </w:numPr>
            </w:pPr>
            <w:r>
              <w:t>System display the profile</w:t>
            </w:r>
          </w:p>
        </w:tc>
      </w:tr>
      <w:tr w:rsidR="003D2CA9" w14:paraId="2A22A3B5" w14:textId="77777777" w:rsidTr="003D2CA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A9F9B" w14:textId="29B502A5" w:rsidR="00AB3A97" w:rsidRDefault="00DB6A35" w:rsidP="003D2CA9">
            <w:pPr>
              <w:pStyle w:val="BodyText"/>
              <w:numPr>
                <w:ilvl w:val="0"/>
                <w:numId w:val="24"/>
              </w:numPr>
            </w:pPr>
            <w:r>
              <w:t>Faculty adds course to teach to the profile and requ</w:t>
            </w:r>
            <w:r w:rsidR="00CF2E2D">
              <w:t>ests system to save it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9E6A9" w14:textId="391C3B34" w:rsidR="00AB3A97" w:rsidRDefault="00CF2E2D" w:rsidP="003D2CA9">
            <w:pPr>
              <w:pStyle w:val="BodyText"/>
              <w:numPr>
                <w:ilvl w:val="0"/>
                <w:numId w:val="24"/>
              </w:numPr>
            </w:pPr>
            <w:r>
              <w:t>System saves it to the Schedule database</w:t>
            </w:r>
          </w:p>
        </w:tc>
      </w:tr>
      <w:tr w:rsidR="003D2CA9" w14:paraId="61FB641A" w14:textId="77777777" w:rsidTr="003D2CA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F2715" w14:textId="77777777" w:rsidR="00AB3A97" w:rsidRDefault="00AB3A97" w:rsidP="003D2CA9">
            <w:pPr>
              <w:pStyle w:val="BodyText"/>
              <w:ind w:left="0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F951" w14:textId="77777777" w:rsidR="00AB3A97" w:rsidRDefault="00AB3A97" w:rsidP="003D2CA9">
            <w:pPr>
              <w:pStyle w:val="BodyText"/>
              <w:ind w:left="0"/>
            </w:pPr>
          </w:p>
        </w:tc>
      </w:tr>
      <w:tr w:rsidR="003D2CA9" w14:paraId="2010609C" w14:textId="77777777" w:rsidTr="003D2CA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24D2" w14:textId="77777777" w:rsidR="00AB3A97" w:rsidRDefault="00AB3A97" w:rsidP="003D2CA9">
            <w:pPr>
              <w:pStyle w:val="BodyText"/>
              <w:ind w:left="0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D4AEF" w14:textId="77777777" w:rsidR="00AB3A97" w:rsidRDefault="00AB3A97" w:rsidP="003D2CA9">
            <w:pPr>
              <w:pStyle w:val="BodyText"/>
              <w:ind w:left="0"/>
            </w:pPr>
          </w:p>
        </w:tc>
      </w:tr>
    </w:tbl>
    <w:p w14:paraId="551AC194" w14:textId="77777777" w:rsidR="00AB3A97" w:rsidRPr="00AB3A97" w:rsidRDefault="00AB3A97" w:rsidP="00AB3A97">
      <w:pPr>
        <w:pStyle w:val="BodyText"/>
      </w:pPr>
    </w:p>
    <w:p w14:paraId="1E36CADD" w14:textId="096C8CCA" w:rsidR="006F3006" w:rsidRDefault="007672E7">
      <w:pPr>
        <w:pStyle w:val="Heading2"/>
        <w:widowControl/>
      </w:pPr>
      <w:bookmarkStart w:id="14" w:name="_Toc423410241"/>
      <w:bookmarkStart w:id="15" w:name="_Toc425054507"/>
      <w:bookmarkStart w:id="16" w:name="_Toc38528132"/>
      <w:r>
        <w:t>Alternative Flows</w:t>
      </w:r>
      <w:bookmarkEnd w:id="14"/>
      <w:bookmarkEnd w:id="15"/>
      <w:bookmarkEnd w:id="16"/>
    </w:p>
    <w:p w14:paraId="2461D2EA" w14:textId="1C840DB7" w:rsidR="000E452C" w:rsidRPr="000E452C" w:rsidRDefault="000E452C" w:rsidP="000E452C">
      <w:pPr>
        <w:ind w:left="720"/>
      </w:pPr>
      <w:r>
        <w:t>None</w:t>
      </w:r>
    </w:p>
    <w:p w14:paraId="50D5AAA2" w14:textId="625C4915" w:rsidR="006F3006" w:rsidRDefault="006F3006">
      <w:pPr>
        <w:pStyle w:val="InfoBlue"/>
      </w:pPr>
    </w:p>
    <w:p w14:paraId="2FFFECE2" w14:textId="77777777" w:rsidR="006F3006" w:rsidRDefault="007672E7">
      <w:pPr>
        <w:pStyle w:val="Heading1"/>
      </w:pPr>
      <w:bookmarkStart w:id="17" w:name="_Toc423410251"/>
      <w:bookmarkStart w:id="18" w:name="_Toc425054510"/>
      <w:bookmarkStart w:id="19" w:name="_Toc38528133"/>
      <w:r>
        <w:t>Special Requirements</w:t>
      </w:r>
      <w:bookmarkEnd w:id="17"/>
      <w:bookmarkEnd w:id="18"/>
      <w:bookmarkEnd w:id="19"/>
    </w:p>
    <w:p w14:paraId="13B48CA3" w14:textId="55891ABE" w:rsidR="006F3006" w:rsidRDefault="000E452C" w:rsidP="000E452C">
      <w:pPr>
        <w:ind w:left="720"/>
      </w:pPr>
      <w:r>
        <w:t>None</w:t>
      </w:r>
    </w:p>
    <w:p w14:paraId="10840263" w14:textId="77777777" w:rsidR="006F3006" w:rsidRDefault="007672E7">
      <w:pPr>
        <w:pStyle w:val="Heading1"/>
        <w:widowControl/>
      </w:pPr>
      <w:bookmarkStart w:id="20" w:name="_Toc423410253"/>
      <w:bookmarkStart w:id="21" w:name="_Toc425054512"/>
      <w:bookmarkStart w:id="22" w:name="_Toc38528134"/>
      <w:r>
        <w:t>Preconditions</w:t>
      </w:r>
      <w:bookmarkEnd w:id="20"/>
      <w:bookmarkEnd w:id="21"/>
      <w:bookmarkEnd w:id="22"/>
    </w:p>
    <w:p w14:paraId="07D3C70A" w14:textId="77777777" w:rsidR="000E452C" w:rsidRPr="00CF2E2D" w:rsidRDefault="000E452C" w:rsidP="000E452C">
      <w:pPr>
        <w:pStyle w:val="BodyText"/>
      </w:pPr>
      <w:bookmarkStart w:id="23" w:name="_Toc423410254"/>
      <w:bookmarkStart w:id="24" w:name="_Toc425054513"/>
      <w:r>
        <w:t>Faculty should first log in to the system.</w:t>
      </w:r>
    </w:p>
    <w:p w14:paraId="52B64277" w14:textId="77777777" w:rsidR="006F3006" w:rsidRDefault="007672E7">
      <w:pPr>
        <w:pStyle w:val="Heading1"/>
        <w:widowControl/>
      </w:pPr>
      <w:bookmarkStart w:id="25" w:name="_Toc423410255"/>
      <w:bookmarkStart w:id="26" w:name="_Toc425054514"/>
      <w:bookmarkStart w:id="27" w:name="_Toc38528135"/>
      <w:bookmarkEnd w:id="23"/>
      <w:bookmarkEnd w:id="24"/>
      <w:r>
        <w:t>Postconditions</w:t>
      </w:r>
      <w:bookmarkEnd w:id="25"/>
      <w:bookmarkEnd w:id="26"/>
      <w:bookmarkEnd w:id="27"/>
    </w:p>
    <w:p w14:paraId="44C8BDC2" w14:textId="5714EE79" w:rsidR="006F3006" w:rsidRDefault="000E452C" w:rsidP="000E452C">
      <w:pPr>
        <w:pStyle w:val="Heading2"/>
        <w:widowControl/>
        <w:numPr>
          <w:ilvl w:val="0"/>
          <w:numId w:val="0"/>
        </w:numPr>
        <w:ind w:left="720"/>
      </w:pPr>
      <w:bookmarkStart w:id="28" w:name="_Toc38528136"/>
      <w:r>
        <w:t>None</w:t>
      </w:r>
      <w:bookmarkEnd w:id="28"/>
    </w:p>
    <w:p w14:paraId="64249144" w14:textId="77777777" w:rsidR="006F3006" w:rsidRDefault="007672E7">
      <w:pPr>
        <w:pStyle w:val="Heading1"/>
      </w:pPr>
      <w:bookmarkStart w:id="29" w:name="_Toc38528137"/>
      <w:r>
        <w:t>Extension Points</w:t>
      </w:r>
      <w:bookmarkEnd w:id="29"/>
    </w:p>
    <w:p w14:paraId="0B35833D" w14:textId="590D83A1" w:rsidR="0011127B" w:rsidRDefault="0011127B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C9678" w14:textId="77777777" w:rsidR="00C11FD6" w:rsidRDefault="00C11FD6">
      <w:pPr>
        <w:spacing w:line="240" w:lineRule="auto"/>
      </w:pPr>
      <w:r>
        <w:separator/>
      </w:r>
    </w:p>
  </w:endnote>
  <w:endnote w:type="continuationSeparator" w:id="0">
    <w:p w14:paraId="6E177AEC" w14:textId="77777777" w:rsidR="00C11FD6" w:rsidRDefault="00C11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F3006" w14:paraId="4D35EE0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68F246" w14:textId="77777777" w:rsidR="006F3006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2327F1" w14:textId="4135BE07" w:rsidR="006F3006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11FD6">
            <w:fldChar w:fldCharType="begin"/>
          </w:r>
          <w:r w:rsidR="00C11FD6">
            <w:instrText xml:space="preserve"> DOCPROPERTY "Company"  \* MERGEFORMAT </w:instrText>
          </w:r>
          <w:r w:rsidR="00C11FD6">
            <w:fldChar w:fldCharType="separate"/>
          </w:r>
          <w:r w:rsidR="0011127B">
            <w:t>&lt;Company Name&gt;</w:t>
          </w:r>
          <w:r w:rsidR="00C11FD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706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03174" w14:textId="77777777" w:rsidR="006F3006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8F8856A" w14:textId="77777777" w:rsidR="006F3006" w:rsidRDefault="006F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4DE37" w14:textId="77777777" w:rsidR="00C11FD6" w:rsidRDefault="00C11FD6">
      <w:pPr>
        <w:spacing w:line="240" w:lineRule="auto"/>
      </w:pPr>
      <w:r>
        <w:separator/>
      </w:r>
    </w:p>
  </w:footnote>
  <w:footnote w:type="continuationSeparator" w:id="0">
    <w:p w14:paraId="22D8CC83" w14:textId="77777777" w:rsidR="00C11FD6" w:rsidRDefault="00C11F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28C5" w14:textId="77777777" w:rsidR="006F3006" w:rsidRDefault="006F3006">
    <w:pPr>
      <w:rPr>
        <w:sz w:val="24"/>
      </w:rPr>
    </w:pPr>
  </w:p>
  <w:p w14:paraId="364EBA26" w14:textId="77777777" w:rsidR="006F3006" w:rsidRDefault="006F3006">
    <w:pPr>
      <w:pBdr>
        <w:top w:val="single" w:sz="6" w:space="1" w:color="auto"/>
      </w:pBdr>
      <w:rPr>
        <w:sz w:val="24"/>
      </w:rPr>
    </w:pPr>
  </w:p>
  <w:p w14:paraId="05482092" w14:textId="77777777" w:rsidR="006F3006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3B162F92" w14:textId="77777777" w:rsidR="006F3006" w:rsidRDefault="006F3006">
    <w:pPr>
      <w:pBdr>
        <w:bottom w:val="single" w:sz="6" w:space="1" w:color="auto"/>
      </w:pBdr>
      <w:jc w:val="right"/>
      <w:rPr>
        <w:sz w:val="24"/>
      </w:rPr>
    </w:pPr>
  </w:p>
  <w:p w14:paraId="5D2BC629" w14:textId="77777777" w:rsidR="006F3006" w:rsidRDefault="006F3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3006" w14:paraId="6ADC0332" w14:textId="77777777">
      <w:tc>
        <w:tcPr>
          <w:tcW w:w="6379" w:type="dxa"/>
        </w:tcPr>
        <w:p w14:paraId="75C2B4CB" w14:textId="77777777" w:rsidR="006F3006" w:rsidRDefault="00C11FD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11127B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99EC442" w14:textId="77777777" w:rsidR="006F3006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F3006" w14:paraId="59D5AB77" w14:textId="77777777">
      <w:tc>
        <w:tcPr>
          <w:tcW w:w="6379" w:type="dxa"/>
        </w:tcPr>
        <w:p w14:paraId="15739299" w14:textId="77777777" w:rsidR="006F3006" w:rsidRDefault="00C11FD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1127B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0DCBADC2" w14:textId="77777777" w:rsidR="006F3006" w:rsidRDefault="007672E7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F3006" w14:paraId="60E39231" w14:textId="77777777">
      <w:tc>
        <w:tcPr>
          <w:tcW w:w="9558" w:type="dxa"/>
          <w:gridSpan w:val="2"/>
        </w:tcPr>
        <w:p w14:paraId="751FD2B6" w14:textId="77777777" w:rsidR="006F3006" w:rsidRDefault="007672E7">
          <w:r>
            <w:t>&lt;document identifier&gt;</w:t>
          </w:r>
        </w:p>
      </w:tc>
    </w:tr>
  </w:tbl>
  <w:p w14:paraId="156C483B" w14:textId="77777777" w:rsidR="006F3006" w:rsidRDefault="006F3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15225"/>
    <w:multiLevelType w:val="multilevel"/>
    <w:tmpl w:val="1D98A4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4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E452C"/>
    <w:rsid w:val="0011127B"/>
    <w:rsid w:val="001B6188"/>
    <w:rsid w:val="002176CB"/>
    <w:rsid w:val="002308D0"/>
    <w:rsid w:val="002877F9"/>
    <w:rsid w:val="00301B43"/>
    <w:rsid w:val="003D2CA9"/>
    <w:rsid w:val="004C1B88"/>
    <w:rsid w:val="006F3006"/>
    <w:rsid w:val="00724301"/>
    <w:rsid w:val="00752C03"/>
    <w:rsid w:val="007672E7"/>
    <w:rsid w:val="00AB3A97"/>
    <w:rsid w:val="00BC0D63"/>
    <w:rsid w:val="00BE5EEE"/>
    <w:rsid w:val="00C11FD6"/>
    <w:rsid w:val="00C64C48"/>
    <w:rsid w:val="00CF2E2D"/>
    <w:rsid w:val="00D37068"/>
    <w:rsid w:val="00DB6A35"/>
    <w:rsid w:val="00F81397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6830F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odyTextChar">
    <w:name w:val="Body Text Char"/>
    <w:link w:val="BodyText"/>
    <w:semiHidden/>
    <w:rsid w:val="00AB3A97"/>
  </w:style>
  <w:style w:type="table" w:styleId="TableGrid">
    <w:name w:val="Table Grid"/>
    <w:basedOn w:val="TableNormal"/>
    <w:uiPriority w:val="39"/>
    <w:rsid w:val="00AB3A9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C0D6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D8A84-899B-4EF0-ABA6-10FBC883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427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user</cp:lastModifiedBy>
  <cp:revision>13</cp:revision>
  <cp:lastPrinted>1900-01-01T06:00:00Z</cp:lastPrinted>
  <dcterms:created xsi:type="dcterms:W3CDTF">2020-04-22T19:04:00Z</dcterms:created>
  <dcterms:modified xsi:type="dcterms:W3CDTF">2020-04-23T14:55:00Z</dcterms:modified>
</cp:coreProperties>
</file>