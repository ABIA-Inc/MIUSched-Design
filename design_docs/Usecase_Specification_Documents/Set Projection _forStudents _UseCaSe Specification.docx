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CEC2" w14:textId="77777777" w:rsidR="009265F9" w:rsidRDefault="0011127B">
      <w:pPr>
        <w:pStyle w:val="Title"/>
        <w:jc w:val="right"/>
      </w:pPr>
      <w:proofErr w:type="spellStart"/>
      <w:r>
        <w:t>MIUSched</w:t>
      </w:r>
      <w:proofErr w:type="spellEnd"/>
    </w:p>
    <w:p w14:paraId="1DD89CC9" w14:textId="6BFE3CAD" w:rsidR="0029459D" w:rsidRPr="00E264FF" w:rsidRDefault="0029459D" w:rsidP="0029459D">
      <w:pPr>
        <w:pStyle w:val="ListParagraph"/>
        <w:spacing w:before="25"/>
        <w:ind w:left="420"/>
        <w:rPr>
          <w:rFonts w:eastAsia="Arial"/>
          <w:b/>
          <w:bCs/>
          <w:sz w:val="28"/>
          <w:szCs w:val="28"/>
        </w:rPr>
      </w:pPr>
      <w:r w:rsidRPr="00E264FF">
        <w:rPr>
          <w:b/>
          <w:bCs/>
          <w:sz w:val="28"/>
          <w:szCs w:val="28"/>
        </w:rPr>
        <w:t xml:space="preserve">                             </w:t>
      </w:r>
      <w:r w:rsidR="00B577ED" w:rsidRPr="00E264FF">
        <w:rPr>
          <w:b/>
          <w:bCs/>
          <w:sz w:val="28"/>
          <w:szCs w:val="28"/>
        </w:rPr>
        <w:t xml:space="preserve">      </w:t>
      </w:r>
      <w:r w:rsidR="00E264FF">
        <w:rPr>
          <w:b/>
          <w:bCs/>
          <w:sz w:val="28"/>
          <w:szCs w:val="28"/>
        </w:rPr>
        <w:t xml:space="preserve">               </w:t>
      </w:r>
      <w:r w:rsidR="00B577ED" w:rsidRPr="00E264FF">
        <w:rPr>
          <w:b/>
          <w:bCs/>
          <w:sz w:val="28"/>
          <w:szCs w:val="28"/>
        </w:rPr>
        <w:t xml:space="preserve"> </w:t>
      </w:r>
      <w:r w:rsidRPr="00E264FF">
        <w:rPr>
          <w:b/>
          <w:bCs/>
          <w:sz w:val="28"/>
          <w:szCs w:val="28"/>
        </w:rPr>
        <w:t>Use</w:t>
      </w:r>
      <w:r w:rsidRPr="00E264FF">
        <w:rPr>
          <w:b/>
          <w:bCs/>
          <w:sz w:val="28"/>
          <w:szCs w:val="28"/>
        </w:rPr>
        <w:t>-</w:t>
      </w:r>
      <w:r w:rsidRPr="00E264FF">
        <w:rPr>
          <w:b/>
          <w:bCs/>
          <w:sz w:val="28"/>
          <w:szCs w:val="28"/>
        </w:rPr>
        <w:t>Case Specification:</w:t>
      </w:r>
      <w:r w:rsidRPr="00E264FF">
        <w:rPr>
          <w:rFonts w:eastAsia="Arial"/>
          <w:b/>
          <w:bCs/>
          <w:sz w:val="28"/>
          <w:szCs w:val="28"/>
        </w:rPr>
        <w:t xml:space="preserve">  </w:t>
      </w:r>
      <w:r w:rsidR="00E264FF" w:rsidRPr="00E264FF">
        <w:rPr>
          <w:rFonts w:eastAsia="Arial"/>
          <w:b/>
          <w:bCs/>
          <w:sz w:val="28"/>
          <w:szCs w:val="28"/>
        </w:rPr>
        <w:t xml:space="preserve">         </w:t>
      </w:r>
      <w:r w:rsidR="00E264FF" w:rsidRPr="00E264FF">
        <w:rPr>
          <w:rFonts w:eastAsia="Arial"/>
          <w:b/>
          <w:sz w:val="28"/>
          <w:szCs w:val="28"/>
        </w:rPr>
        <w:t>S</w:t>
      </w:r>
      <w:r w:rsidR="00C2298F" w:rsidRPr="00E264FF">
        <w:rPr>
          <w:rFonts w:eastAsia="Arial"/>
          <w:b/>
          <w:sz w:val="28"/>
          <w:szCs w:val="28"/>
        </w:rPr>
        <w:t xml:space="preserve">et projection </w:t>
      </w:r>
    </w:p>
    <w:p w14:paraId="791E9D84" w14:textId="25D8CE94" w:rsidR="009265F9" w:rsidRDefault="007672E7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68DB7AF" w14:textId="77777777" w:rsidR="009265F9" w:rsidRDefault="009265F9"/>
    <w:p w14:paraId="2DEE8A54" w14:textId="2B942C0B" w:rsidR="009265F9" w:rsidRDefault="007672E7" w:rsidP="00CE6DBF">
      <w:pPr>
        <w:pStyle w:val="InfoBlue"/>
      </w:pPr>
      <w:r>
        <w:t xml:space="preserve"> </w:t>
      </w:r>
    </w:p>
    <w:p w14:paraId="5D1C8AF7" w14:textId="77777777" w:rsidR="00BF2F8C" w:rsidRPr="007606B2" w:rsidRDefault="00BF2F8C" w:rsidP="00BF2F8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Pr="007606B2">
        <w:rPr>
          <w:b/>
          <w:bCs/>
          <w:i/>
          <w:iCs/>
        </w:rPr>
        <w:t>Members</w:t>
      </w:r>
    </w:p>
    <w:p w14:paraId="2B0C19DF" w14:textId="77777777" w:rsidR="00BF2F8C" w:rsidRDefault="00BF2F8C" w:rsidP="00BF2F8C"/>
    <w:p w14:paraId="0A4953C9" w14:textId="77777777" w:rsidR="00BF2F8C" w:rsidRDefault="00BF2F8C" w:rsidP="00BF2F8C">
      <w:r>
        <w:t xml:space="preserve">1.Adiam Desta </w:t>
      </w:r>
      <w:proofErr w:type="spellStart"/>
      <w:r>
        <w:t>Kiros</w:t>
      </w:r>
      <w:proofErr w:type="spellEnd"/>
      <w:r>
        <w:t xml:space="preserve">                    611101</w:t>
      </w:r>
    </w:p>
    <w:p w14:paraId="3A1FFC58" w14:textId="77777777" w:rsidR="00BF2F8C" w:rsidRDefault="00BF2F8C" w:rsidP="00BF2F8C"/>
    <w:p w14:paraId="782089E4" w14:textId="77777777" w:rsidR="00BF2F8C" w:rsidRPr="0029459D" w:rsidRDefault="00BF2F8C" w:rsidP="00BF2F8C">
      <w:pPr>
        <w:rPr>
          <w:lang w:val="it-IT"/>
        </w:rPr>
      </w:pPr>
      <w:r w:rsidRPr="0029459D">
        <w:rPr>
          <w:lang w:val="it-IT"/>
        </w:rPr>
        <w:t>2.Amanuel Negussie Kihshen      611062</w:t>
      </w:r>
    </w:p>
    <w:p w14:paraId="1356EC70" w14:textId="77777777" w:rsidR="00BF2F8C" w:rsidRPr="0029459D" w:rsidRDefault="00BF2F8C" w:rsidP="00BF2F8C">
      <w:pPr>
        <w:rPr>
          <w:lang w:val="it-IT"/>
        </w:rPr>
      </w:pPr>
    </w:p>
    <w:p w14:paraId="08B93ADD" w14:textId="77777777" w:rsidR="00BF2F8C" w:rsidRDefault="00BF2F8C" w:rsidP="00BF2F8C">
      <w:pPr>
        <w:rPr>
          <w:lang w:val="it-IT"/>
        </w:rPr>
      </w:pPr>
      <w:r w:rsidRPr="00C800B6">
        <w:rPr>
          <w:lang w:val="it-IT"/>
        </w:rPr>
        <w:t>3.Biruk Bekele Legamo</w:t>
      </w:r>
      <w:r w:rsidRPr="00C800B6">
        <w:rPr>
          <w:lang w:val="it-IT"/>
        </w:rPr>
        <w:tab/>
      </w:r>
      <w:r>
        <w:rPr>
          <w:lang w:val="it-IT"/>
        </w:rPr>
        <w:t xml:space="preserve">          611051</w:t>
      </w:r>
    </w:p>
    <w:p w14:paraId="4513F046" w14:textId="77777777" w:rsidR="00BF2F8C" w:rsidRPr="00C800B6" w:rsidRDefault="00BF2F8C" w:rsidP="00BF2F8C">
      <w:pPr>
        <w:rPr>
          <w:lang w:val="it-IT"/>
        </w:rPr>
      </w:pPr>
    </w:p>
    <w:p w14:paraId="28F58BEA" w14:textId="05A6CC2B" w:rsidR="00BF2F8C" w:rsidRPr="00C800B6" w:rsidRDefault="00BF2F8C" w:rsidP="00BF2F8C">
      <w:r>
        <w:t xml:space="preserve">4.Isam </w:t>
      </w:r>
      <w:proofErr w:type="spellStart"/>
      <w:r>
        <w:t>Sebri</w:t>
      </w:r>
      <w:proofErr w:type="spellEnd"/>
      <w:r>
        <w:t xml:space="preserve"> Sala                         6110</w:t>
      </w:r>
      <w:r w:rsidR="001344D9">
        <w:t>29</w:t>
      </w:r>
    </w:p>
    <w:p w14:paraId="333D7655" w14:textId="77777777" w:rsidR="009265F9" w:rsidRDefault="009265F9"/>
    <w:p w14:paraId="57F16F19" w14:textId="77777777" w:rsidR="009265F9" w:rsidRDefault="009265F9">
      <w:pPr>
        <w:pStyle w:val="BodyText"/>
      </w:pPr>
    </w:p>
    <w:p w14:paraId="643FF237" w14:textId="77777777" w:rsidR="009265F9" w:rsidRDefault="009265F9">
      <w:pPr>
        <w:pStyle w:val="BodyText"/>
      </w:pPr>
    </w:p>
    <w:p w14:paraId="043C038C" w14:textId="77777777" w:rsidR="009265F9" w:rsidRDefault="009265F9">
      <w:pPr>
        <w:sectPr w:rsidR="009265F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D60C3FD" w14:textId="77777777" w:rsidR="009265F9" w:rsidRDefault="007672E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265F9" w14:paraId="3026D90C" w14:textId="77777777">
        <w:tc>
          <w:tcPr>
            <w:tcW w:w="2304" w:type="dxa"/>
          </w:tcPr>
          <w:p w14:paraId="544B883E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0B6895D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5C0A2A2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A2BDF6A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265F9" w14:paraId="0E4229B3" w14:textId="77777777">
        <w:tc>
          <w:tcPr>
            <w:tcW w:w="2304" w:type="dxa"/>
          </w:tcPr>
          <w:p w14:paraId="5D617EA5" w14:textId="7172048D" w:rsidR="009265F9" w:rsidRDefault="006A2736">
            <w:pPr>
              <w:pStyle w:val="Tabletext"/>
            </w:pPr>
            <w:r>
              <w:t>22/Apr</w:t>
            </w:r>
            <w:r w:rsidR="00261E4C">
              <w:t>i</w:t>
            </w:r>
            <w:r>
              <w:t>l/2020</w:t>
            </w:r>
          </w:p>
        </w:tc>
        <w:tc>
          <w:tcPr>
            <w:tcW w:w="1152" w:type="dxa"/>
          </w:tcPr>
          <w:p w14:paraId="00445F41" w14:textId="1C0CB124" w:rsidR="009265F9" w:rsidRDefault="006A2736">
            <w:pPr>
              <w:pStyle w:val="Tabletext"/>
            </w:pPr>
            <w:r>
              <w:t>1</w:t>
            </w:r>
          </w:p>
        </w:tc>
        <w:tc>
          <w:tcPr>
            <w:tcW w:w="3744" w:type="dxa"/>
          </w:tcPr>
          <w:p w14:paraId="5A06F5E3" w14:textId="10849FEC" w:rsidR="009265F9" w:rsidRDefault="00DF555F" w:rsidP="006A2736">
            <w:pPr>
              <w:pStyle w:val="Tabletext"/>
              <w:jc w:val="center"/>
            </w:pPr>
            <w:r>
              <w:t>Final</w:t>
            </w:r>
          </w:p>
        </w:tc>
        <w:tc>
          <w:tcPr>
            <w:tcW w:w="2304" w:type="dxa"/>
          </w:tcPr>
          <w:p w14:paraId="5813E4EC" w14:textId="39C36872" w:rsidR="009265F9" w:rsidRDefault="0029459D">
            <w:pPr>
              <w:pStyle w:val="Tabletext"/>
            </w:pPr>
            <w:r>
              <w:t xml:space="preserve">Biruk Bekele </w:t>
            </w:r>
            <w:proofErr w:type="spellStart"/>
            <w:r>
              <w:t>Legamo</w:t>
            </w:r>
            <w:proofErr w:type="spellEnd"/>
          </w:p>
        </w:tc>
      </w:tr>
      <w:tr w:rsidR="009265F9" w14:paraId="72857039" w14:textId="77777777">
        <w:tc>
          <w:tcPr>
            <w:tcW w:w="2304" w:type="dxa"/>
          </w:tcPr>
          <w:p w14:paraId="1B466416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67A725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52813EFC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35A1932" w14:textId="77777777" w:rsidR="009265F9" w:rsidRDefault="009265F9">
            <w:pPr>
              <w:pStyle w:val="Tabletext"/>
            </w:pPr>
          </w:p>
        </w:tc>
      </w:tr>
      <w:tr w:rsidR="009265F9" w14:paraId="6316281C" w14:textId="77777777">
        <w:tc>
          <w:tcPr>
            <w:tcW w:w="2304" w:type="dxa"/>
          </w:tcPr>
          <w:p w14:paraId="042F2B7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20A3A909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41987D36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12084A46" w14:textId="77777777" w:rsidR="009265F9" w:rsidRDefault="009265F9">
            <w:pPr>
              <w:pStyle w:val="Tabletext"/>
            </w:pPr>
          </w:p>
        </w:tc>
      </w:tr>
      <w:tr w:rsidR="009265F9" w14:paraId="196CAC2F" w14:textId="77777777">
        <w:tc>
          <w:tcPr>
            <w:tcW w:w="2304" w:type="dxa"/>
          </w:tcPr>
          <w:p w14:paraId="640D9B5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90DBC1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1EF58384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BC32B9B" w14:textId="77777777" w:rsidR="009265F9" w:rsidRDefault="009265F9">
            <w:pPr>
              <w:pStyle w:val="Tabletext"/>
            </w:pPr>
          </w:p>
        </w:tc>
      </w:tr>
    </w:tbl>
    <w:p w14:paraId="79163680" w14:textId="77777777" w:rsidR="009265F9" w:rsidRDefault="009265F9"/>
    <w:p w14:paraId="6435CBE0" w14:textId="77777777" w:rsidR="009265F9" w:rsidRDefault="007672E7">
      <w:pPr>
        <w:pStyle w:val="Title"/>
      </w:pPr>
      <w:r>
        <w:br w:type="page"/>
      </w:r>
      <w:r>
        <w:lastRenderedPageBreak/>
        <w:t>Table of Contents</w:t>
      </w:r>
    </w:p>
    <w:p w14:paraId="372B8650" w14:textId="7E152151" w:rsidR="008D69C0" w:rsidRDefault="007672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D69C0">
        <w:rPr>
          <w:noProof/>
        </w:rPr>
        <w:t>1.</w:t>
      </w:r>
      <w:r w:rsidR="008D69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D69C0">
        <w:rPr>
          <w:noProof/>
        </w:rPr>
        <w:t>Create An Entry</w:t>
      </w:r>
      <w:r w:rsidR="008D69C0">
        <w:rPr>
          <w:noProof/>
        </w:rPr>
        <w:tab/>
      </w:r>
      <w:r w:rsidR="008D69C0">
        <w:rPr>
          <w:noProof/>
        </w:rPr>
        <w:fldChar w:fldCharType="begin"/>
      </w:r>
      <w:r w:rsidR="008D69C0">
        <w:rPr>
          <w:noProof/>
        </w:rPr>
        <w:instrText xml:space="preserve"> PAGEREF _Toc38490340 \h </w:instrText>
      </w:r>
      <w:r w:rsidR="008D69C0">
        <w:rPr>
          <w:noProof/>
        </w:rPr>
      </w:r>
      <w:r w:rsidR="008D69C0">
        <w:rPr>
          <w:noProof/>
        </w:rPr>
        <w:fldChar w:fldCharType="separate"/>
      </w:r>
      <w:r w:rsidR="008D69C0">
        <w:rPr>
          <w:noProof/>
        </w:rPr>
        <w:t>4</w:t>
      </w:r>
      <w:r w:rsidR="008D69C0">
        <w:rPr>
          <w:noProof/>
        </w:rPr>
        <w:fldChar w:fldCharType="end"/>
      </w:r>
    </w:p>
    <w:p w14:paraId="1BCC898A" w14:textId="62182956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C53F90" w14:textId="672D4948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43546" w14:textId="24606796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CC6F3" w14:textId="382F17FA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093052" w14:textId="03A22665" w:rsidR="008D69C0" w:rsidRDefault="008D6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2B7911" w14:textId="095F331F" w:rsidR="009265F9" w:rsidRDefault="007672E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324E38">
        <w:lastRenderedPageBreak/>
        <w:fldChar w:fldCharType="begin"/>
      </w:r>
      <w:r w:rsidR="00324E38">
        <w:instrText xml:space="preserve">title  \* Mergeformat </w:instrText>
      </w:r>
      <w:r w:rsidR="00324E38">
        <w:fldChar w:fldCharType="separate"/>
      </w:r>
      <w:r w:rsidR="0011127B">
        <w:t xml:space="preserve">Use-Case Specification: </w:t>
      </w:r>
      <w:r w:rsidR="00324E38">
        <w:fldChar w:fldCharType="end"/>
      </w:r>
      <w:bookmarkStart w:id="0" w:name="_Toc423410237"/>
      <w:bookmarkStart w:id="1" w:name="_Toc425054503"/>
      <w:r w:rsidR="00A328E9" w:rsidRPr="00A328E9">
        <w:t xml:space="preserve"> </w:t>
      </w:r>
      <w:bookmarkEnd w:id="0"/>
      <w:bookmarkEnd w:id="1"/>
      <w:r w:rsidR="00E264FF">
        <w:t>Set Projection</w:t>
      </w:r>
    </w:p>
    <w:p w14:paraId="7ED07503" w14:textId="77777777" w:rsidR="009265F9" w:rsidRDefault="009265F9" w:rsidP="00CE6DBF">
      <w:pPr>
        <w:pStyle w:val="InfoBlue"/>
      </w:pPr>
    </w:p>
    <w:p w14:paraId="4419B8E9" w14:textId="74E49977" w:rsidR="009265F9" w:rsidRDefault="00E264FF">
      <w:pPr>
        <w:pStyle w:val="Heading1"/>
      </w:pPr>
      <w:bookmarkStart w:id="2" w:name="_Toc423410238"/>
      <w:bookmarkStart w:id="3" w:name="_Toc425054504"/>
      <w:r>
        <w:t>Set Projection</w:t>
      </w:r>
    </w:p>
    <w:p w14:paraId="379C16A5" w14:textId="77777777" w:rsidR="008D69C0" w:rsidRPr="008D69C0" w:rsidRDefault="008D69C0" w:rsidP="008D69C0"/>
    <w:p w14:paraId="0C4516B5" w14:textId="77777777" w:rsidR="008D69C0" w:rsidRDefault="008D69C0" w:rsidP="008D69C0">
      <w:pPr>
        <w:ind w:left="100"/>
        <w:rPr>
          <w:rFonts w:ascii="Arial" w:eastAsia="Arial" w:hAnsi="Arial" w:cs="Arial"/>
        </w:rPr>
      </w:pPr>
      <w:bookmarkStart w:id="4" w:name="_Toc423410239"/>
      <w:bookmarkStart w:id="5" w:name="_Toc425054505"/>
      <w:bookmarkEnd w:id="2"/>
      <w:bookmarkEnd w:id="3"/>
      <w:r>
        <w:rPr>
          <w:rFonts w:ascii="Arial" w:eastAsia="Arial" w:hAnsi="Arial" w:cs="Arial"/>
          <w:b/>
          <w:w w:val="99"/>
        </w:rPr>
        <w:t>1.1</w:t>
      </w:r>
      <w:r>
        <w:rPr>
          <w:rFonts w:ascii="Arial" w:eastAsia="Arial" w:hAnsi="Arial" w:cs="Arial"/>
          <w:b/>
        </w:rPr>
        <w:t xml:space="preserve">     </w:t>
      </w:r>
      <w:r>
        <w:rPr>
          <w:rFonts w:ascii="Arial" w:eastAsia="Arial" w:hAnsi="Arial" w:cs="Arial"/>
          <w:b/>
          <w:w w:val="99"/>
        </w:rPr>
        <w:t>Brief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Description</w:t>
      </w:r>
    </w:p>
    <w:p w14:paraId="5184DA25" w14:textId="77777777" w:rsidR="008D69C0" w:rsidRDefault="008D69C0" w:rsidP="008D69C0">
      <w:pPr>
        <w:spacing w:before="2" w:line="120" w:lineRule="exact"/>
        <w:rPr>
          <w:sz w:val="13"/>
          <w:szCs w:val="13"/>
        </w:rPr>
      </w:pPr>
    </w:p>
    <w:p w14:paraId="04F19B95" w14:textId="77777777" w:rsidR="00E264FF" w:rsidRPr="00BC3B50" w:rsidRDefault="00E264FF" w:rsidP="00E264FF">
      <w:pPr>
        <w:ind w:left="100"/>
        <w:rPr>
          <w:rFonts w:ascii="Arial" w:eastAsia="Arial" w:hAnsi="Arial" w:cs="Arial"/>
          <w:bCs/>
          <w:sz w:val="22"/>
          <w:szCs w:val="22"/>
        </w:rPr>
      </w:pPr>
      <w:bookmarkStart w:id="6" w:name="_Toc38490341"/>
      <w:r w:rsidRPr="00BC3B50">
        <w:rPr>
          <w:rFonts w:ascii="Arial" w:eastAsia="Arial" w:hAnsi="Arial" w:cs="Arial"/>
          <w:bCs/>
          <w:w w:val="99"/>
          <w:sz w:val="22"/>
          <w:szCs w:val="22"/>
        </w:rPr>
        <w:t xml:space="preserve">           </w:t>
      </w:r>
      <w:r w:rsidRPr="00BC3B50">
        <w:rPr>
          <w:bCs/>
          <w:sz w:val="22"/>
          <w:szCs w:val="22"/>
        </w:rPr>
        <w:t xml:space="preserve">This use case allows to set projection of students </w:t>
      </w:r>
      <w:r w:rsidRPr="00BC3B50">
        <w:rPr>
          <w:rFonts w:eastAsia="Arial"/>
          <w:bCs/>
          <w:sz w:val="24"/>
          <w:szCs w:val="24"/>
        </w:rPr>
        <w:t>taking more than 4 courses</w:t>
      </w:r>
      <w:r w:rsidRPr="00BC3B50">
        <w:rPr>
          <w:rFonts w:eastAsia="Arial"/>
          <w:bCs/>
          <w:sz w:val="24"/>
          <w:szCs w:val="24"/>
        </w:rPr>
        <w:tab/>
      </w:r>
    </w:p>
    <w:p w14:paraId="51BAECAB" w14:textId="0B1634D7" w:rsidR="0055493B" w:rsidRPr="004E3B15" w:rsidRDefault="0055493B">
      <w:pPr>
        <w:pStyle w:val="Heading1"/>
        <w:widowControl/>
        <w:rPr>
          <w:sz w:val="22"/>
          <w:szCs w:val="22"/>
        </w:rPr>
      </w:pPr>
      <w:r w:rsidRPr="004E3B15">
        <w:rPr>
          <w:sz w:val="22"/>
          <w:szCs w:val="22"/>
        </w:rPr>
        <w:t>Actor</w:t>
      </w:r>
      <w:bookmarkEnd w:id="6"/>
    </w:p>
    <w:p w14:paraId="24BDC266" w14:textId="68511C8E" w:rsidR="004E3B15" w:rsidRDefault="004E3B15" w:rsidP="004E3B15">
      <w:pPr>
        <w:ind w:left="892"/>
        <w:rPr>
          <w:rFonts w:ascii="Arial" w:eastAsia="Arial" w:hAnsi="Arial" w:cs="Arial"/>
        </w:rPr>
      </w:pPr>
      <w:bookmarkStart w:id="7" w:name="_Toc38490342"/>
      <w:r>
        <w:rPr>
          <w:rFonts w:ascii="Arial" w:eastAsia="Arial" w:hAnsi="Arial" w:cs="Arial"/>
          <w:w w:val="99"/>
        </w:rPr>
        <w:t>S</w:t>
      </w:r>
      <w:r w:rsidR="00E264FF">
        <w:rPr>
          <w:rFonts w:ascii="Arial" w:eastAsia="Arial" w:hAnsi="Arial" w:cs="Arial"/>
          <w:w w:val="99"/>
        </w:rPr>
        <w:t>chedule Admin</w:t>
      </w:r>
    </w:p>
    <w:p w14:paraId="2CF4789A" w14:textId="4C9380A4" w:rsidR="009265F9" w:rsidRPr="004E3B15" w:rsidRDefault="007672E7">
      <w:pPr>
        <w:pStyle w:val="Heading1"/>
        <w:widowControl/>
        <w:rPr>
          <w:sz w:val="22"/>
          <w:szCs w:val="22"/>
        </w:rPr>
      </w:pPr>
      <w:r w:rsidRPr="004E3B15">
        <w:rPr>
          <w:sz w:val="22"/>
          <w:szCs w:val="22"/>
        </w:rPr>
        <w:t>Flow of Events</w:t>
      </w:r>
      <w:bookmarkEnd w:id="4"/>
      <w:bookmarkEnd w:id="5"/>
      <w:bookmarkEnd w:id="7"/>
    </w:p>
    <w:p w14:paraId="15CC2E91" w14:textId="77777777" w:rsidR="008D69C0" w:rsidRDefault="008D69C0" w:rsidP="008D69C0">
      <w:pPr>
        <w:spacing w:line="200" w:lineRule="exact"/>
      </w:pPr>
      <w:bookmarkStart w:id="8" w:name="_Toc423410251"/>
      <w:bookmarkStart w:id="9" w:name="_Toc425054510"/>
    </w:p>
    <w:p w14:paraId="552329EC" w14:textId="77777777" w:rsidR="008D69C0" w:rsidRPr="004344CE" w:rsidRDefault="008D69C0" w:rsidP="008D69C0">
      <w:pPr>
        <w:spacing w:line="220" w:lineRule="exact"/>
        <w:rPr>
          <w:rFonts w:ascii="Arial" w:eastAsia="Arial" w:hAnsi="Arial" w:cs="Arial"/>
          <w:b/>
          <w:bCs/>
          <w:w w:val="99"/>
          <w:position w:val="-1"/>
        </w:rPr>
      </w:pPr>
      <w:r>
        <w:rPr>
          <w:sz w:val="28"/>
          <w:szCs w:val="28"/>
        </w:rPr>
        <w:t xml:space="preserve">          </w:t>
      </w:r>
      <w:r w:rsidRPr="004344CE">
        <w:rPr>
          <w:rFonts w:ascii="Arial" w:eastAsia="Arial" w:hAnsi="Arial" w:cs="Arial"/>
          <w:b/>
          <w:bCs/>
          <w:w w:val="99"/>
          <w:position w:val="-1"/>
        </w:rPr>
        <w:t>Basic</w:t>
      </w:r>
      <w:r w:rsidRPr="004344CE">
        <w:rPr>
          <w:rFonts w:ascii="Arial" w:eastAsia="Arial" w:hAnsi="Arial" w:cs="Arial"/>
          <w:b/>
          <w:bCs/>
          <w:position w:val="-1"/>
        </w:rPr>
        <w:t xml:space="preserve"> </w:t>
      </w:r>
      <w:r w:rsidRPr="004344CE">
        <w:rPr>
          <w:rFonts w:ascii="Arial" w:eastAsia="Arial" w:hAnsi="Arial" w:cs="Arial"/>
          <w:b/>
          <w:bCs/>
          <w:w w:val="99"/>
          <w:position w:val="-1"/>
        </w:rPr>
        <w:t>Flow</w:t>
      </w:r>
    </w:p>
    <w:p w14:paraId="410C13E2" w14:textId="4A36127C" w:rsidR="008D69C0" w:rsidRDefault="008D69C0" w:rsidP="008D69C0">
      <w:pPr>
        <w:spacing w:line="220" w:lineRule="exact"/>
        <w:ind w:left="964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4183"/>
        <w:gridCol w:w="4139"/>
      </w:tblGrid>
      <w:tr w:rsidR="00E264FF" w14:paraId="41B5DEE6" w14:textId="77777777" w:rsidTr="00AB2A86">
        <w:trPr>
          <w:trHeight w:val="399"/>
        </w:trPr>
        <w:tc>
          <w:tcPr>
            <w:tcW w:w="4183" w:type="dxa"/>
            <w:shd w:val="clear" w:color="auto" w:fill="A6A6A6" w:themeFill="background1" w:themeFillShade="A6"/>
          </w:tcPr>
          <w:p w14:paraId="266870B8" w14:textId="77777777" w:rsidR="00E264FF" w:rsidRDefault="00E264FF" w:rsidP="00AB2A86">
            <w:pPr>
              <w:spacing w:before="32"/>
              <w:jc w:val="center"/>
              <w:rPr>
                <w:rFonts w:ascii="Arial" w:eastAsia="Arial" w:hAnsi="Arial" w:cs="Arial"/>
              </w:rPr>
            </w:pPr>
            <w:r>
              <w:rPr>
                <w:b/>
                <w:sz w:val="22"/>
                <w:szCs w:val="22"/>
              </w:rPr>
              <w:t>User Action</w:t>
            </w:r>
          </w:p>
        </w:tc>
        <w:tc>
          <w:tcPr>
            <w:tcW w:w="4139" w:type="dxa"/>
            <w:shd w:val="clear" w:color="auto" w:fill="A6A6A6" w:themeFill="background1" w:themeFillShade="A6"/>
          </w:tcPr>
          <w:p w14:paraId="0FB91618" w14:textId="77777777" w:rsidR="00E264FF" w:rsidRDefault="00E264FF" w:rsidP="00AB2A86">
            <w:pPr>
              <w:spacing w:before="3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System Response</w:t>
            </w:r>
          </w:p>
          <w:p w14:paraId="4A9142A0" w14:textId="77777777" w:rsidR="00E264FF" w:rsidRDefault="00E264FF" w:rsidP="00AB2A86">
            <w:pPr>
              <w:spacing w:line="220" w:lineRule="exact"/>
              <w:rPr>
                <w:rFonts w:ascii="Arial" w:eastAsia="Arial" w:hAnsi="Arial" w:cs="Arial"/>
              </w:rPr>
            </w:pPr>
          </w:p>
        </w:tc>
      </w:tr>
      <w:tr w:rsidR="00E264FF" w14:paraId="2800D7B1" w14:textId="77777777" w:rsidTr="00AB2A86">
        <w:trPr>
          <w:trHeight w:val="493"/>
        </w:trPr>
        <w:tc>
          <w:tcPr>
            <w:tcW w:w="4183" w:type="dxa"/>
          </w:tcPr>
          <w:p w14:paraId="7934F12C" w14:textId="77777777" w:rsidR="00E264FF" w:rsidRDefault="00E264FF" w:rsidP="00AB2A86">
            <w:pPr>
              <w:pStyle w:val="ListParagraph"/>
              <w:ind w:left="0"/>
            </w:pPr>
            <w:r>
              <w:t>1. Schedule Admin selects students page with more than 4 courses</w:t>
            </w:r>
          </w:p>
          <w:p w14:paraId="7F151A18" w14:textId="77777777" w:rsidR="00E264FF" w:rsidRPr="00B569E5" w:rsidRDefault="00E264FF" w:rsidP="00AB2A86">
            <w:pPr>
              <w:spacing w:line="220" w:lineRule="exact"/>
              <w:rPr>
                <w:rFonts w:ascii="Arial" w:eastAsia="Arial" w:hAnsi="Arial" w:cs="Arial"/>
              </w:rPr>
            </w:pPr>
          </w:p>
        </w:tc>
        <w:tc>
          <w:tcPr>
            <w:tcW w:w="4139" w:type="dxa"/>
          </w:tcPr>
          <w:p w14:paraId="67970753" w14:textId="77777777" w:rsidR="00E264FF" w:rsidRPr="00B15F55" w:rsidRDefault="00E264FF" w:rsidP="00AB2A86">
            <w:pPr>
              <w:spacing w:line="256" w:lineRule="auto"/>
              <w:rPr>
                <w:sz w:val="22"/>
              </w:rPr>
            </w:pPr>
            <w:r>
              <w:rPr>
                <w:sz w:val="22"/>
              </w:rPr>
              <w:t xml:space="preserve">2.The system displays list of students  </w:t>
            </w:r>
          </w:p>
        </w:tc>
      </w:tr>
      <w:tr w:rsidR="00E264FF" w14:paraId="30AD1BDD" w14:textId="77777777" w:rsidTr="00AB2A86">
        <w:trPr>
          <w:trHeight w:val="493"/>
        </w:trPr>
        <w:tc>
          <w:tcPr>
            <w:tcW w:w="4183" w:type="dxa"/>
          </w:tcPr>
          <w:p w14:paraId="435F614A" w14:textId="77777777" w:rsidR="00E264FF" w:rsidRDefault="00E264FF" w:rsidP="00AB2A86">
            <w:pPr>
              <w:pStyle w:val="ListParagraph"/>
              <w:ind w:left="0"/>
            </w:pPr>
            <w:r>
              <w:t>2.Schedule admin set projection for OPT and USA residence</w:t>
            </w:r>
          </w:p>
        </w:tc>
        <w:tc>
          <w:tcPr>
            <w:tcW w:w="4139" w:type="dxa"/>
          </w:tcPr>
          <w:p w14:paraId="3D24325E" w14:textId="77777777" w:rsidR="00E264FF" w:rsidRDefault="00E264FF" w:rsidP="00AB2A86">
            <w:pPr>
              <w:spacing w:line="256" w:lineRule="auto"/>
              <w:rPr>
                <w:sz w:val="22"/>
              </w:rPr>
            </w:pPr>
            <w:r>
              <w:rPr>
                <w:sz w:val="22"/>
              </w:rPr>
              <w:t>3. The system accept the setting and generates projection for both categories and display the projection</w:t>
            </w:r>
          </w:p>
        </w:tc>
      </w:tr>
    </w:tbl>
    <w:p w14:paraId="177004E1" w14:textId="3F77D972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73DDBC9C" w14:textId="1C99907B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4A487010" w14:textId="57FFE430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0EE1DF21" w14:textId="77777777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07639414" w14:textId="77777777" w:rsidR="008D69C0" w:rsidRDefault="008D69C0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6CB585EF" w14:textId="77777777" w:rsidR="008D69C0" w:rsidRDefault="008D69C0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0AE02507" w14:textId="77777777" w:rsidR="008D69C0" w:rsidRPr="00325795" w:rsidRDefault="008D69C0" w:rsidP="008D69C0">
      <w:pPr>
        <w:spacing w:before="32"/>
        <w:rPr>
          <w:sz w:val="22"/>
          <w:szCs w:val="22"/>
        </w:rPr>
      </w:pPr>
    </w:p>
    <w:p w14:paraId="53F9331E" w14:textId="3DE5AD28" w:rsidR="008D69C0" w:rsidRDefault="008D69C0" w:rsidP="008D69C0">
      <w:pPr>
        <w:spacing w:before="34"/>
        <w:ind w:left="10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</w:t>
      </w:r>
      <w:r>
        <w:rPr>
          <w:rFonts w:ascii="Arial" w:eastAsia="Arial" w:hAnsi="Arial" w:cs="Arial"/>
          <w:b/>
          <w:w w:val="99"/>
        </w:rPr>
        <w:t xml:space="preserve"> </w:t>
      </w:r>
      <w:r>
        <w:rPr>
          <w:rFonts w:ascii="Arial" w:eastAsia="Arial" w:hAnsi="Arial" w:cs="Arial"/>
          <w:b/>
          <w:w w:val="99"/>
        </w:rPr>
        <w:t xml:space="preserve"> </w:t>
      </w:r>
      <w:r>
        <w:rPr>
          <w:rFonts w:ascii="Arial" w:eastAsia="Arial" w:hAnsi="Arial" w:cs="Arial"/>
          <w:b/>
          <w:w w:val="99"/>
        </w:rPr>
        <w:t xml:space="preserve">  </w:t>
      </w:r>
    </w:p>
    <w:p w14:paraId="5F8BA4C3" w14:textId="77777777" w:rsidR="004E3B15" w:rsidRDefault="004E3B15" w:rsidP="004E3B15">
      <w:pPr>
        <w:spacing w:before="34"/>
        <w:rPr>
          <w:rFonts w:ascii="Arial" w:eastAsia="Arial" w:hAnsi="Arial" w:cs="Arial"/>
          <w:b/>
          <w:w w:val="99"/>
        </w:rPr>
      </w:pPr>
    </w:p>
    <w:p w14:paraId="1A2ADADF" w14:textId="77777777" w:rsidR="008D69C0" w:rsidRDefault="008D69C0" w:rsidP="008D69C0">
      <w:pPr>
        <w:spacing w:before="34"/>
        <w:ind w:left="100"/>
        <w:rPr>
          <w:rFonts w:ascii="Arial" w:eastAsia="Arial" w:hAnsi="Arial" w:cs="Arial"/>
          <w:b/>
          <w:w w:val="99"/>
        </w:rPr>
      </w:pPr>
    </w:p>
    <w:p w14:paraId="4EF5E10F" w14:textId="77777777" w:rsidR="008D69C0" w:rsidRDefault="008D69C0" w:rsidP="008D69C0">
      <w:pPr>
        <w:spacing w:before="34"/>
        <w:rPr>
          <w:rFonts w:ascii="Arial" w:eastAsia="Arial" w:hAnsi="Arial" w:cs="Arial"/>
          <w:b/>
          <w:w w:val="99"/>
        </w:rPr>
      </w:pPr>
    </w:p>
    <w:p w14:paraId="0DE11EE4" w14:textId="266A3A73" w:rsidR="008D69C0" w:rsidRDefault="008D69C0" w:rsidP="00DF555F">
      <w:pPr>
        <w:spacing w:before="34"/>
        <w:ind w:left="10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  </w:t>
      </w:r>
    </w:p>
    <w:p w14:paraId="106ADC36" w14:textId="4E6B399E" w:rsidR="008D69C0" w:rsidRDefault="008D69C0" w:rsidP="008D69C0">
      <w:pPr>
        <w:spacing w:before="34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      </w:t>
      </w:r>
    </w:p>
    <w:p w14:paraId="028E36B2" w14:textId="77777777" w:rsidR="008D69C0" w:rsidRDefault="008D69C0" w:rsidP="008D69C0">
      <w:pPr>
        <w:spacing w:before="34"/>
        <w:rPr>
          <w:rFonts w:ascii="Arial" w:eastAsia="Arial" w:hAnsi="Arial" w:cs="Arial"/>
          <w:b/>
          <w:w w:val="99"/>
        </w:rPr>
      </w:pPr>
    </w:p>
    <w:bookmarkEnd w:id="8"/>
    <w:bookmarkEnd w:id="9"/>
    <w:p w14:paraId="47B3E492" w14:textId="77777777" w:rsidR="009265F9" w:rsidRDefault="009265F9"/>
    <w:p w14:paraId="5B54A0A2" w14:textId="77777777" w:rsidR="009265F9" w:rsidRDefault="007672E7">
      <w:pPr>
        <w:pStyle w:val="Heading1"/>
        <w:widowControl/>
      </w:pPr>
      <w:bookmarkStart w:id="10" w:name="_Toc423410253"/>
      <w:bookmarkStart w:id="11" w:name="_Toc425054512"/>
      <w:bookmarkStart w:id="12" w:name="_Toc38490343"/>
      <w:r>
        <w:t>Preconditions</w:t>
      </w:r>
      <w:bookmarkEnd w:id="10"/>
      <w:bookmarkEnd w:id="11"/>
      <w:bookmarkEnd w:id="12"/>
    </w:p>
    <w:p w14:paraId="23B13D4F" w14:textId="77777777" w:rsidR="00E264FF" w:rsidRDefault="00E264FF" w:rsidP="00E264FF">
      <w:pPr>
        <w:ind w:left="100"/>
        <w:rPr>
          <w:rFonts w:ascii="Arial" w:eastAsia="Arial" w:hAnsi="Arial" w:cs="Arial"/>
          <w:bCs/>
          <w:w w:val="99"/>
        </w:rPr>
      </w:pPr>
      <w:bookmarkStart w:id="13" w:name="_Toc423410255"/>
      <w:bookmarkStart w:id="14" w:name="_Toc425054514"/>
      <w:bookmarkStart w:id="15" w:name="_Toc38490344"/>
      <w:r>
        <w:rPr>
          <w:rFonts w:ascii="Arial" w:eastAsia="Arial" w:hAnsi="Arial" w:cs="Arial"/>
          <w:bCs/>
          <w:w w:val="99"/>
        </w:rPr>
        <w:t xml:space="preserve">            A schedule admin login to the system and welcome page is displayed</w:t>
      </w:r>
    </w:p>
    <w:p w14:paraId="0B8D0E0E" w14:textId="103BF8CB" w:rsidR="009265F9" w:rsidRDefault="007672E7">
      <w:pPr>
        <w:pStyle w:val="Heading1"/>
        <w:widowControl/>
      </w:pPr>
      <w:r>
        <w:t>Postconditions</w:t>
      </w:r>
      <w:bookmarkEnd w:id="13"/>
      <w:bookmarkEnd w:id="14"/>
      <w:bookmarkEnd w:id="15"/>
    </w:p>
    <w:p w14:paraId="2BBE442E" w14:textId="161C22B8" w:rsidR="00E264FF" w:rsidRDefault="00E264FF" w:rsidP="00E264FF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The system displays the projection of students for both OPT and USA </w:t>
      </w:r>
      <w:r>
        <w:rPr>
          <w:rFonts w:ascii="Arial" w:hAnsi="Arial" w:cs="Arial"/>
        </w:rPr>
        <w:t>residents’</w:t>
      </w:r>
      <w:r>
        <w:rPr>
          <w:rFonts w:ascii="Arial" w:hAnsi="Arial" w:cs="Arial"/>
        </w:rPr>
        <w:t xml:space="preserve"> students</w:t>
      </w:r>
    </w:p>
    <w:p w14:paraId="28A7A328" w14:textId="77777777" w:rsidR="00E264FF" w:rsidRDefault="00B577ED" w:rsidP="00E264FF">
      <w:pPr>
        <w:ind w:left="10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      </w:t>
      </w:r>
      <w:r>
        <w:rPr>
          <w:rFonts w:ascii="Arial" w:eastAsia="Arial" w:hAnsi="Arial" w:cs="Arial"/>
          <w:b/>
        </w:rPr>
        <w:t xml:space="preserve">   </w:t>
      </w:r>
      <w:r w:rsidR="00E264FF">
        <w:rPr>
          <w:rFonts w:ascii="Arial" w:eastAsia="Arial" w:hAnsi="Arial" w:cs="Arial"/>
          <w:b/>
          <w:w w:val="99"/>
        </w:rPr>
        <w:t>Business</w:t>
      </w:r>
      <w:r w:rsidR="00E264FF">
        <w:rPr>
          <w:rFonts w:ascii="Arial" w:eastAsia="Arial" w:hAnsi="Arial" w:cs="Arial"/>
          <w:b/>
        </w:rPr>
        <w:t xml:space="preserve"> </w:t>
      </w:r>
      <w:r w:rsidR="00E264FF">
        <w:rPr>
          <w:rFonts w:ascii="Arial" w:eastAsia="Arial" w:hAnsi="Arial" w:cs="Arial"/>
          <w:b/>
          <w:w w:val="99"/>
        </w:rPr>
        <w:t>Rules</w:t>
      </w:r>
    </w:p>
    <w:p w14:paraId="422AFCF0" w14:textId="77777777" w:rsidR="00E264FF" w:rsidRDefault="00E264FF" w:rsidP="00E264FF">
      <w:pPr>
        <w:ind w:left="100"/>
        <w:rPr>
          <w:rFonts w:ascii="Arial" w:eastAsia="Arial" w:hAnsi="Arial" w:cs="Arial"/>
        </w:rPr>
      </w:pPr>
    </w:p>
    <w:p w14:paraId="06366100" w14:textId="56FB637D" w:rsidR="00E264FF" w:rsidRDefault="00E264FF" w:rsidP="00E264FF">
      <w:pPr>
        <w:spacing w:before="34"/>
        <w:ind w:left="100"/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Students with more than 4 elective </w:t>
      </w:r>
      <w:r>
        <w:rPr>
          <w:rFonts w:ascii="Arial" w:hAnsi="Arial" w:cs="Arial"/>
        </w:rPr>
        <w:t>courses</w:t>
      </w:r>
      <w:bookmarkStart w:id="16" w:name="_GoBack"/>
      <w:bookmarkEnd w:id="16"/>
      <w:r>
        <w:rPr>
          <w:rFonts w:ascii="Arial" w:hAnsi="Arial" w:cs="Arial"/>
        </w:rPr>
        <w:t xml:space="preserve"> have different projection </w:t>
      </w:r>
    </w:p>
    <w:p w14:paraId="66FA6BA3" w14:textId="06ACA7A2" w:rsidR="009265F9" w:rsidRDefault="009265F9" w:rsidP="00E264FF">
      <w:pPr>
        <w:ind w:left="100"/>
      </w:pPr>
    </w:p>
    <w:p w14:paraId="30003604" w14:textId="77777777" w:rsidR="009265F9" w:rsidRDefault="007672E7">
      <w:pPr>
        <w:pStyle w:val="Heading2"/>
      </w:pPr>
      <w:bookmarkStart w:id="17" w:name="_Toc38490345"/>
      <w:r>
        <w:t>&lt;Name of Extension Point&gt;</w:t>
      </w:r>
      <w:bookmarkEnd w:id="17"/>
    </w:p>
    <w:p w14:paraId="1324FD37" w14:textId="326489E3" w:rsidR="0011127B" w:rsidRDefault="0011127B" w:rsidP="00CE6DBF">
      <w:pPr>
        <w:pStyle w:val="InfoBlue"/>
      </w:pPr>
    </w:p>
    <w:sectPr w:rsidR="0011127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92E19" w14:textId="77777777" w:rsidR="00324E38" w:rsidRDefault="00324E38">
      <w:pPr>
        <w:spacing w:line="240" w:lineRule="auto"/>
      </w:pPr>
      <w:r>
        <w:separator/>
      </w:r>
    </w:p>
  </w:endnote>
  <w:endnote w:type="continuationSeparator" w:id="0">
    <w:p w14:paraId="47C8A252" w14:textId="77777777" w:rsidR="00324E38" w:rsidRDefault="00324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265F9" w14:paraId="5EC886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D206FA" w14:textId="77777777" w:rsidR="009265F9" w:rsidRDefault="007672E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6279A5" w14:textId="4AD9E8F6" w:rsidR="009265F9" w:rsidRDefault="007672E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E765F">
            <w:t>ABIA Inc.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9459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E16ABC" w14:textId="77777777" w:rsidR="009265F9" w:rsidRDefault="007672E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4DD0BBC0" w14:textId="77777777" w:rsidR="009265F9" w:rsidRDefault="00926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53D3C" w14:textId="77777777" w:rsidR="00324E38" w:rsidRDefault="00324E38">
      <w:pPr>
        <w:spacing w:line="240" w:lineRule="auto"/>
      </w:pPr>
      <w:r>
        <w:separator/>
      </w:r>
    </w:p>
  </w:footnote>
  <w:footnote w:type="continuationSeparator" w:id="0">
    <w:p w14:paraId="178821FF" w14:textId="77777777" w:rsidR="00324E38" w:rsidRDefault="00324E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C1641" w14:textId="77777777" w:rsidR="009265F9" w:rsidRDefault="009265F9">
    <w:pPr>
      <w:rPr>
        <w:sz w:val="24"/>
      </w:rPr>
    </w:pPr>
  </w:p>
  <w:p w14:paraId="066EA8DD" w14:textId="77777777" w:rsidR="009265F9" w:rsidRDefault="009265F9">
    <w:pPr>
      <w:pBdr>
        <w:top w:val="single" w:sz="6" w:space="1" w:color="auto"/>
      </w:pBdr>
      <w:rPr>
        <w:sz w:val="24"/>
      </w:rPr>
    </w:pPr>
  </w:p>
  <w:p w14:paraId="5E50D377" w14:textId="77777777" w:rsidR="009265F9" w:rsidRDefault="001112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ABIA Inc.</w:t>
    </w:r>
  </w:p>
  <w:p w14:paraId="5DCD6A60" w14:textId="77777777" w:rsidR="009265F9" w:rsidRDefault="009265F9">
    <w:pPr>
      <w:pBdr>
        <w:bottom w:val="single" w:sz="6" w:space="1" w:color="auto"/>
      </w:pBdr>
      <w:jc w:val="right"/>
      <w:rPr>
        <w:sz w:val="24"/>
      </w:rPr>
    </w:pPr>
  </w:p>
  <w:p w14:paraId="2C76BF2A" w14:textId="77777777" w:rsidR="009265F9" w:rsidRDefault="00926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B4EEF" w14:textId="77777777" w:rsidR="009265F9" w:rsidRDefault="00926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1152D5"/>
    <w:multiLevelType w:val="multilevel"/>
    <w:tmpl w:val="059ECB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AA2607D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45601"/>
    <w:multiLevelType w:val="multilevel"/>
    <w:tmpl w:val="3670DC7E"/>
    <w:lvl w:ilvl="0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  <w:b/>
      </w:rPr>
    </w:lvl>
    <w:lvl w:ilvl="1">
      <w:start w:val="7"/>
      <w:numFmt w:val="decimal"/>
      <w:isLgl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0" w:hanging="1800"/>
      </w:pPr>
      <w:rPr>
        <w:rFonts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FDD3F2A"/>
    <w:multiLevelType w:val="hybridMultilevel"/>
    <w:tmpl w:val="2E46B53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8"/>
  </w:num>
  <w:num w:numId="13">
    <w:abstractNumId w:val="21"/>
  </w:num>
  <w:num w:numId="14">
    <w:abstractNumId w:val="7"/>
  </w:num>
  <w:num w:numId="15">
    <w:abstractNumId w:val="4"/>
  </w:num>
  <w:num w:numId="16">
    <w:abstractNumId w:val="20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9"/>
  </w:num>
  <w:num w:numId="23">
    <w:abstractNumId w:val="19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7B"/>
    <w:rsid w:val="00047FCD"/>
    <w:rsid w:val="0011127B"/>
    <w:rsid w:val="001344D9"/>
    <w:rsid w:val="001B6188"/>
    <w:rsid w:val="001C384E"/>
    <w:rsid w:val="002176CB"/>
    <w:rsid w:val="00223343"/>
    <w:rsid w:val="002308D0"/>
    <w:rsid w:val="00246C5D"/>
    <w:rsid w:val="00260788"/>
    <w:rsid w:val="00261E4C"/>
    <w:rsid w:val="0029459D"/>
    <w:rsid w:val="002D5C22"/>
    <w:rsid w:val="00324E38"/>
    <w:rsid w:val="003E09C5"/>
    <w:rsid w:val="00421B74"/>
    <w:rsid w:val="004E3B15"/>
    <w:rsid w:val="00545E1E"/>
    <w:rsid w:val="0055493B"/>
    <w:rsid w:val="005B2F8B"/>
    <w:rsid w:val="005C16AF"/>
    <w:rsid w:val="005D642F"/>
    <w:rsid w:val="00646F61"/>
    <w:rsid w:val="006A2736"/>
    <w:rsid w:val="006E765F"/>
    <w:rsid w:val="00724301"/>
    <w:rsid w:val="00734635"/>
    <w:rsid w:val="00752C03"/>
    <w:rsid w:val="007672E7"/>
    <w:rsid w:val="008107ED"/>
    <w:rsid w:val="0089559D"/>
    <w:rsid w:val="008A7D79"/>
    <w:rsid w:val="008C0B3A"/>
    <w:rsid w:val="008D69C0"/>
    <w:rsid w:val="008D6CEF"/>
    <w:rsid w:val="009265F9"/>
    <w:rsid w:val="009F6EFB"/>
    <w:rsid w:val="00A328E9"/>
    <w:rsid w:val="00A74CA7"/>
    <w:rsid w:val="00A8065D"/>
    <w:rsid w:val="00A87AE6"/>
    <w:rsid w:val="00B07584"/>
    <w:rsid w:val="00B577ED"/>
    <w:rsid w:val="00BB1F20"/>
    <w:rsid w:val="00BE5EEE"/>
    <w:rsid w:val="00BF2F8C"/>
    <w:rsid w:val="00C10C5A"/>
    <w:rsid w:val="00C2298F"/>
    <w:rsid w:val="00C6254F"/>
    <w:rsid w:val="00C81991"/>
    <w:rsid w:val="00CE6DBF"/>
    <w:rsid w:val="00D64DB0"/>
    <w:rsid w:val="00DF555F"/>
    <w:rsid w:val="00E264FF"/>
    <w:rsid w:val="00E75146"/>
    <w:rsid w:val="00EF1C0D"/>
    <w:rsid w:val="00F13E25"/>
    <w:rsid w:val="00F81397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2E5D6"/>
  <w15:chartTrackingRefBased/>
  <w15:docId w15:val="{E9E8D6C7-D4A8-4BF1-B3CC-029E08F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E6DBF"/>
    <w:pPr>
      <w:spacing w:after="120"/>
      <w:ind w:left="720"/>
    </w:pPr>
    <w:rPr>
      <w:i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59D"/>
    <w:pPr>
      <w:widowControl/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U\Courses\SE%20-%20CS425-2020-04D-05C(EK)\Project\Usecase%20Specification%20v0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26418-DB6F-47B3-8727-AE958600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Specification v0.1</Template>
  <TotalTime>1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user</dc:creator>
  <cp:keywords/>
  <dc:description/>
  <cp:lastModifiedBy>biruk bekele</cp:lastModifiedBy>
  <cp:revision>2</cp:revision>
  <cp:lastPrinted>1900-01-01T06:00:00Z</cp:lastPrinted>
  <dcterms:created xsi:type="dcterms:W3CDTF">2020-04-23T05:10:00Z</dcterms:created>
  <dcterms:modified xsi:type="dcterms:W3CDTF">2020-04-23T05:10:00Z</dcterms:modified>
</cp:coreProperties>
</file>