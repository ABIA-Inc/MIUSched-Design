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2AE2" w14:textId="77777777" w:rsidR="00432371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1E9EFBF7" w14:textId="58F4998B" w:rsidR="00432371" w:rsidRDefault="003B45D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1127B">
        <w:t xml:space="preserve">Use-Case Specification: </w:t>
      </w:r>
      <w:r>
        <w:fldChar w:fldCharType="end"/>
      </w:r>
      <w:r w:rsidR="009114EF">
        <w:t>View Scheduled Courses</w:t>
      </w:r>
    </w:p>
    <w:p w14:paraId="543500BB" w14:textId="77777777" w:rsidR="00432371" w:rsidRDefault="00432371">
      <w:pPr>
        <w:pStyle w:val="Title"/>
        <w:jc w:val="right"/>
      </w:pPr>
    </w:p>
    <w:p w14:paraId="1069E326" w14:textId="77777777" w:rsidR="00432371" w:rsidRDefault="007672E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93BDAC8" w14:textId="77777777" w:rsidR="00432371" w:rsidRDefault="00432371"/>
    <w:p w14:paraId="13E89583" w14:textId="77777777" w:rsidR="00C93DC3" w:rsidRPr="007606B2" w:rsidRDefault="00C93DC3" w:rsidP="00C93DC3">
      <w:pPr>
        <w:rPr>
          <w:b/>
          <w:bCs/>
          <w:i/>
          <w:iCs/>
        </w:rPr>
      </w:pPr>
      <w:r w:rsidRPr="007606B2">
        <w:rPr>
          <w:b/>
          <w:bCs/>
          <w:i/>
          <w:iCs/>
        </w:rPr>
        <w:t>Members</w:t>
      </w:r>
    </w:p>
    <w:p w14:paraId="5CBC8593" w14:textId="77777777" w:rsidR="00C93DC3" w:rsidRDefault="00C93DC3" w:rsidP="00C93DC3"/>
    <w:p w14:paraId="475D4114" w14:textId="77777777" w:rsidR="00C93DC3" w:rsidRDefault="00C93DC3" w:rsidP="00C93DC3">
      <w:r>
        <w:t xml:space="preserve">1.Adiam Desta </w:t>
      </w:r>
      <w:proofErr w:type="spellStart"/>
      <w:r>
        <w:t>Kiros</w:t>
      </w:r>
      <w:proofErr w:type="spellEnd"/>
      <w:r>
        <w:t xml:space="preserve">                    611101</w:t>
      </w:r>
    </w:p>
    <w:p w14:paraId="5F966C96" w14:textId="77777777" w:rsidR="00C93DC3" w:rsidRDefault="00C93DC3" w:rsidP="00C93DC3"/>
    <w:p w14:paraId="28D0ABE8" w14:textId="77777777" w:rsidR="00C93DC3" w:rsidRDefault="00C93DC3" w:rsidP="00C93DC3">
      <w:r w:rsidRPr="00C800B6">
        <w:t>2.Amanuel Negussie Kihshen      61106</w:t>
      </w:r>
      <w:r>
        <w:t>2</w:t>
      </w:r>
    </w:p>
    <w:p w14:paraId="685FAEF5" w14:textId="77777777" w:rsidR="00C93DC3" w:rsidRPr="00C800B6" w:rsidRDefault="00C93DC3" w:rsidP="00C93DC3"/>
    <w:p w14:paraId="39C7D860" w14:textId="77777777" w:rsidR="00C93DC3" w:rsidRDefault="00C93DC3" w:rsidP="00C93DC3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2C4BFE1" w14:textId="77777777" w:rsidR="00C93DC3" w:rsidRPr="00C800B6" w:rsidRDefault="00C93DC3" w:rsidP="00C93DC3">
      <w:pPr>
        <w:rPr>
          <w:lang w:val="it-IT"/>
        </w:rPr>
      </w:pPr>
    </w:p>
    <w:p w14:paraId="1101EEE3" w14:textId="77777777" w:rsidR="00C93DC3" w:rsidRPr="00C800B6" w:rsidRDefault="00C93DC3" w:rsidP="00C93DC3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61105</w:t>
      </w:r>
    </w:p>
    <w:p w14:paraId="2BAD6398" w14:textId="540E75E6" w:rsidR="00432371" w:rsidRDefault="00432371">
      <w:pPr>
        <w:pStyle w:val="InfoBlue"/>
      </w:pPr>
    </w:p>
    <w:p w14:paraId="35D284F4" w14:textId="77777777" w:rsidR="00432371" w:rsidRDefault="00432371"/>
    <w:p w14:paraId="68434A19" w14:textId="77777777" w:rsidR="00432371" w:rsidRDefault="00432371">
      <w:pPr>
        <w:pStyle w:val="BodyText"/>
      </w:pPr>
    </w:p>
    <w:p w14:paraId="787E8987" w14:textId="77777777" w:rsidR="00432371" w:rsidRDefault="00432371">
      <w:pPr>
        <w:pStyle w:val="BodyText"/>
      </w:pPr>
    </w:p>
    <w:p w14:paraId="296F0830" w14:textId="77777777" w:rsidR="00432371" w:rsidRDefault="00432371">
      <w:pPr>
        <w:sectPr w:rsidR="0043237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99F4ED" w14:textId="77777777" w:rsidR="00432371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2371" w14:paraId="7B9611C0" w14:textId="77777777">
        <w:tc>
          <w:tcPr>
            <w:tcW w:w="2304" w:type="dxa"/>
          </w:tcPr>
          <w:p w14:paraId="6455F99E" w14:textId="77777777" w:rsidR="00432371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561437" w14:textId="77777777" w:rsidR="00432371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E525872" w14:textId="77777777" w:rsidR="00432371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817FEC7" w14:textId="77777777" w:rsidR="00432371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36970" w14:paraId="72AC6112" w14:textId="77777777">
        <w:tc>
          <w:tcPr>
            <w:tcW w:w="2304" w:type="dxa"/>
          </w:tcPr>
          <w:p w14:paraId="4733DD73" w14:textId="7382E387" w:rsidR="00836970" w:rsidRDefault="00836970" w:rsidP="00836970">
            <w:pPr>
              <w:pStyle w:val="Tabletext"/>
            </w:pPr>
            <w:r>
              <w:t>22/April/2020</w:t>
            </w:r>
          </w:p>
        </w:tc>
        <w:tc>
          <w:tcPr>
            <w:tcW w:w="1152" w:type="dxa"/>
          </w:tcPr>
          <w:p w14:paraId="2BC3516E" w14:textId="145FF6FC" w:rsidR="00836970" w:rsidRDefault="00836970" w:rsidP="00836970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7F17BBD4" w14:textId="5AAA285F" w:rsidR="00836970" w:rsidRDefault="00836970" w:rsidP="00836970">
            <w:pPr>
              <w:pStyle w:val="Tabletext"/>
            </w:pPr>
            <w:r>
              <w:t>Draft</w:t>
            </w:r>
          </w:p>
        </w:tc>
        <w:tc>
          <w:tcPr>
            <w:tcW w:w="2304" w:type="dxa"/>
          </w:tcPr>
          <w:p w14:paraId="4C8DB02C" w14:textId="1FA47C63" w:rsidR="00836970" w:rsidRDefault="00836970" w:rsidP="00836970">
            <w:pPr>
              <w:pStyle w:val="Tabletext"/>
            </w:pPr>
            <w:r>
              <w:t>Amanuel N. Kihshen</w:t>
            </w:r>
          </w:p>
        </w:tc>
      </w:tr>
      <w:tr w:rsidR="00432371" w14:paraId="5B3A9C05" w14:textId="77777777">
        <w:tc>
          <w:tcPr>
            <w:tcW w:w="2304" w:type="dxa"/>
          </w:tcPr>
          <w:p w14:paraId="5A14EE9E" w14:textId="77777777" w:rsidR="00432371" w:rsidRDefault="00432371">
            <w:pPr>
              <w:pStyle w:val="Tabletext"/>
            </w:pPr>
          </w:p>
        </w:tc>
        <w:tc>
          <w:tcPr>
            <w:tcW w:w="1152" w:type="dxa"/>
          </w:tcPr>
          <w:p w14:paraId="7012FFA2" w14:textId="77777777" w:rsidR="00432371" w:rsidRDefault="00432371">
            <w:pPr>
              <w:pStyle w:val="Tabletext"/>
            </w:pPr>
          </w:p>
        </w:tc>
        <w:tc>
          <w:tcPr>
            <w:tcW w:w="3744" w:type="dxa"/>
          </w:tcPr>
          <w:p w14:paraId="23E5DAB2" w14:textId="77777777" w:rsidR="00432371" w:rsidRDefault="00432371">
            <w:pPr>
              <w:pStyle w:val="Tabletext"/>
            </w:pPr>
          </w:p>
        </w:tc>
        <w:tc>
          <w:tcPr>
            <w:tcW w:w="2304" w:type="dxa"/>
          </w:tcPr>
          <w:p w14:paraId="4403A76B" w14:textId="77777777" w:rsidR="00432371" w:rsidRDefault="00432371">
            <w:pPr>
              <w:pStyle w:val="Tabletext"/>
            </w:pPr>
          </w:p>
        </w:tc>
      </w:tr>
      <w:tr w:rsidR="00432371" w14:paraId="5EA2B9A0" w14:textId="77777777">
        <w:tc>
          <w:tcPr>
            <w:tcW w:w="2304" w:type="dxa"/>
          </w:tcPr>
          <w:p w14:paraId="72805816" w14:textId="77777777" w:rsidR="00432371" w:rsidRDefault="00432371">
            <w:pPr>
              <w:pStyle w:val="Tabletext"/>
            </w:pPr>
          </w:p>
        </w:tc>
        <w:tc>
          <w:tcPr>
            <w:tcW w:w="1152" w:type="dxa"/>
          </w:tcPr>
          <w:p w14:paraId="40C02FE4" w14:textId="77777777" w:rsidR="00432371" w:rsidRDefault="00432371">
            <w:pPr>
              <w:pStyle w:val="Tabletext"/>
            </w:pPr>
          </w:p>
        </w:tc>
        <w:tc>
          <w:tcPr>
            <w:tcW w:w="3744" w:type="dxa"/>
          </w:tcPr>
          <w:p w14:paraId="27FA06E3" w14:textId="77777777" w:rsidR="00432371" w:rsidRDefault="00432371">
            <w:pPr>
              <w:pStyle w:val="Tabletext"/>
            </w:pPr>
          </w:p>
        </w:tc>
        <w:tc>
          <w:tcPr>
            <w:tcW w:w="2304" w:type="dxa"/>
          </w:tcPr>
          <w:p w14:paraId="3DE6E9C3" w14:textId="77777777" w:rsidR="00432371" w:rsidRDefault="00432371">
            <w:pPr>
              <w:pStyle w:val="Tabletext"/>
            </w:pPr>
          </w:p>
        </w:tc>
      </w:tr>
      <w:tr w:rsidR="00432371" w14:paraId="598A94A8" w14:textId="77777777">
        <w:tc>
          <w:tcPr>
            <w:tcW w:w="2304" w:type="dxa"/>
          </w:tcPr>
          <w:p w14:paraId="23B81C86" w14:textId="77777777" w:rsidR="00432371" w:rsidRDefault="00432371">
            <w:pPr>
              <w:pStyle w:val="Tabletext"/>
            </w:pPr>
          </w:p>
        </w:tc>
        <w:tc>
          <w:tcPr>
            <w:tcW w:w="1152" w:type="dxa"/>
          </w:tcPr>
          <w:p w14:paraId="692AFBA5" w14:textId="77777777" w:rsidR="00432371" w:rsidRDefault="00432371">
            <w:pPr>
              <w:pStyle w:val="Tabletext"/>
            </w:pPr>
          </w:p>
        </w:tc>
        <w:tc>
          <w:tcPr>
            <w:tcW w:w="3744" w:type="dxa"/>
          </w:tcPr>
          <w:p w14:paraId="3104E746" w14:textId="77777777" w:rsidR="00432371" w:rsidRDefault="00432371">
            <w:pPr>
              <w:pStyle w:val="Tabletext"/>
            </w:pPr>
          </w:p>
        </w:tc>
        <w:tc>
          <w:tcPr>
            <w:tcW w:w="2304" w:type="dxa"/>
          </w:tcPr>
          <w:p w14:paraId="24292559" w14:textId="77777777" w:rsidR="00432371" w:rsidRDefault="00432371">
            <w:pPr>
              <w:pStyle w:val="Tabletext"/>
            </w:pPr>
          </w:p>
        </w:tc>
      </w:tr>
    </w:tbl>
    <w:p w14:paraId="3475DC41" w14:textId="77777777" w:rsidR="00432371" w:rsidRDefault="00432371"/>
    <w:p w14:paraId="288F80AF" w14:textId="77777777" w:rsidR="00432371" w:rsidRDefault="007672E7">
      <w:pPr>
        <w:pStyle w:val="Title"/>
      </w:pPr>
      <w:r>
        <w:br w:type="page"/>
      </w:r>
      <w:r>
        <w:lastRenderedPageBreak/>
        <w:t>Table of Contents</w:t>
      </w:r>
    </w:p>
    <w:p w14:paraId="382966D8" w14:textId="4EE86D69" w:rsidR="00437E71" w:rsidRPr="003B45DD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437E71">
        <w:rPr>
          <w:noProof/>
        </w:rPr>
        <w:t>1.</w:t>
      </w:r>
      <w:r w:rsidR="00437E71" w:rsidRPr="003B45DD">
        <w:rPr>
          <w:rFonts w:ascii="Calibri" w:hAnsi="Calibri"/>
          <w:noProof/>
          <w:sz w:val="22"/>
          <w:szCs w:val="22"/>
        </w:rPr>
        <w:tab/>
      </w:r>
      <w:r w:rsidR="00437E71">
        <w:rPr>
          <w:noProof/>
        </w:rPr>
        <w:t>Vie Schedule</w:t>
      </w:r>
      <w:r w:rsidR="00437E71">
        <w:rPr>
          <w:noProof/>
        </w:rPr>
        <w:tab/>
      </w:r>
      <w:r w:rsidR="00437E71">
        <w:rPr>
          <w:noProof/>
        </w:rPr>
        <w:fldChar w:fldCharType="begin"/>
      </w:r>
      <w:r w:rsidR="00437E71">
        <w:rPr>
          <w:noProof/>
        </w:rPr>
        <w:instrText xml:space="preserve"> PAGEREF _Toc38528204 \h </w:instrText>
      </w:r>
      <w:r w:rsidR="00437E71">
        <w:rPr>
          <w:noProof/>
        </w:rPr>
      </w:r>
      <w:r w:rsidR="00437E71">
        <w:rPr>
          <w:noProof/>
        </w:rPr>
        <w:fldChar w:fldCharType="separate"/>
      </w:r>
      <w:r w:rsidR="00437E71">
        <w:rPr>
          <w:noProof/>
        </w:rPr>
        <w:t>4</w:t>
      </w:r>
      <w:r w:rsidR="00437E71">
        <w:rPr>
          <w:noProof/>
        </w:rPr>
        <w:fldChar w:fldCharType="end"/>
      </w:r>
    </w:p>
    <w:p w14:paraId="275B42F0" w14:textId="2768E32B" w:rsidR="00437E71" w:rsidRPr="003B45DD" w:rsidRDefault="00437E7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3BC30" w14:textId="3BC804BA" w:rsidR="00437E71" w:rsidRPr="003B45DD" w:rsidRDefault="00437E7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776D2" w14:textId="2CC8C3CD" w:rsidR="00437E71" w:rsidRPr="003B45DD" w:rsidRDefault="00437E7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963A04" w14:textId="6DFE640C" w:rsidR="00437E71" w:rsidRPr="003B45DD" w:rsidRDefault="00437E7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CA297" w14:textId="43C21DC0" w:rsidR="00437E71" w:rsidRPr="003B45DD" w:rsidRDefault="00437E7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64D80" w14:textId="45E15885" w:rsidR="00437E71" w:rsidRPr="003B45DD" w:rsidRDefault="00437E7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480EC1" w14:textId="298DA1C6" w:rsidR="00437E71" w:rsidRPr="003B45DD" w:rsidRDefault="00437E7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6AC147" w14:textId="065DB06F" w:rsidR="00437E71" w:rsidRPr="003B45DD" w:rsidRDefault="00437E7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59F5A" w14:textId="57A48C3D" w:rsidR="00437E71" w:rsidRPr="003B45DD" w:rsidRDefault="00437E7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3B45D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9D7E98" w14:textId="0D6A0AB5" w:rsidR="00432371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B45DD">
        <w:lastRenderedPageBreak/>
        <w:fldChar w:fldCharType="begin"/>
      </w:r>
      <w:r w:rsidR="003B45DD">
        <w:instrText xml:space="preserve">title  \* Mergeformat </w:instrText>
      </w:r>
      <w:r w:rsidR="003B45DD">
        <w:fldChar w:fldCharType="separate"/>
      </w:r>
      <w:r w:rsidR="0011127B">
        <w:t xml:space="preserve">Use-Case Specification: </w:t>
      </w:r>
      <w:r w:rsidR="003B45DD">
        <w:fldChar w:fldCharType="end"/>
      </w:r>
      <w:bookmarkStart w:id="1" w:name="_Toc423410237"/>
      <w:bookmarkStart w:id="2" w:name="_Toc425054503"/>
      <w:r w:rsidR="00831414">
        <w:t>View Schedule</w:t>
      </w:r>
      <w:r>
        <w:t xml:space="preserve"> </w:t>
      </w:r>
      <w:bookmarkEnd w:id="1"/>
      <w:bookmarkEnd w:id="2"/>
    </w:p>
    <w:p w14:paraId="740E701F" w14:textId="77777777" w:rsidR="00432371" w:rsidRDefault="00432371">
      <w:pPr>
        <w:pStyle w:val="InfoBlue"/>
      </w:pPr>
    </w:p>
    <w:p w14:paraId="76CE1FD5" w14:textId="1088C0F9" w:rsidR="00FA75ED" w:rsidRDefault="00FA75ED" w:rsidP="00FA75ED">
      <w:pPr>
        <w:pStyle w:val="Heading1"/>
        <w:numPr>
          <w:ilvl w:val="0"/>
          <w:numId w:val="26"/>
        </w:numPr>
      </w:pPr>
      <w:bookmarkStart w:id="3" w:name="_Toc423410238"/>
      <w:bookmarkStart w:id="4" w:name="_Toc425054504"/>
      <w:bookmarkStart w:id="5" w:name="_Toc508098429"/>
      <w:bookmarkStart w:id="6" w:name="_Toc38528204"/>
      <w:r>
        <w:t>Vie Schedule</w:t>
      </w:r>
      <w:bookmarkEnd w:id="5"/>
      <w:bookmarkEnd w:id="6"/>
    </w:p>
    <w:p w14:paraId="0D39B07D" w14:textId="77777777" w:rsidR="00432371" w:rsidRDefault="007672E7">
      <w:pPr>
        <w:pStyle w:val="Heading2"/>
      </w:pPr>
      <w:bookmarkStart w:id="7" w:name="_Toc38528205"/>
      <w:r>
        <w:t>Brief Description</w:t>
      </w:r>
      <w:bookmarkEnd w:id="3"/>
      <w:bookmarkEnd w:id="4"/>
      <w:bookmarkEnd w:id="7"/>
    </w:p>
    <w:p w14:paraId="11F44913" w14:textId="01B71F32" w:rsidR="00834E90" w:rsidRPr="00834E90" w:rsidRDefault="00834E90" w:rsidP="00834E90">
      <w:pPr>
        <w:pStyle w:val="BodyText"/>
      </w:pPr>
      <w:r>
        <w:t>This use-case allows a faculty to view his/her scheduled courses.</w:t>
      </w:r>
    </w:p>
    <w:p w14:paraId="3370F5BF" w14:textId="0E2C44EE" w:rsidR="00834E90" w:rsidRDefault="00834E90" w:rsidP="00834E90">
      <w:pPr>
        <w:pStyle w:val="Heading1"/>
      </w:pPr>
      <w:bookmarkStart w:id="8" w:name="_Toc423410239"/>
      <w:bookmarkStart w:id="9" w:name="_Toc425054505"/>
      <w:bookmarkStart w:id="10" w:name="_Toc38528206"/>
      <w:r>
        <w:t>Actor</w:t>
      </w:r>
      <w:bookmarkEnd w:id="10"/>
    </w:p>
    <w:p w14:paraId="0F9070DD" w14:textId="7304F59C" w:rsidR="00834E90" w:rsidRDefault="00834E90" w:rsidP="00834E90">
      <w:pPr>
        <w:spacing w:after="240"/>
        <w:ind w:left="720"/>
      </w:pPr>
      <w:r>
        <w:t>Faculty</w:t>
      </w:r>
    </w:p>
    <w:p w14:paraId="6731F2C4" w14:textId="77777777" w:rsidR="00432371" w:rsidRDefault="007672E7">
      <w:pPr>
        <w:pStyle w:val="Heading1"/>
        <w:widowControl/>
      </w:pPr>
      <w:bookmarkStart w:id="11" w:name="_Toc38528207"/>
      <w:r>
        <w:t>Flow of Events</w:t>
      </w:r>
      <w:bookmarkEnd w:id="8"/>
      <w:bookmarkEnd w:id="9"/>
      <w:bookmarkEnd w:id="11"/>
    </w:p>
    <w:p w14:paraId="023B4151" w14:textId="77777777" w:rsidR="00432371" w:rsidRDefault="007672E7">
      <w:pPr>
        <w:pStyle w:val="Heading2"/>
        <w:widowControl/>
      </w:pPr>
      <w:bookmarkStart w:id="12" w:name="_Toc423410240"/>
      <w:bookmarkStart w:id="13" w:name="_Toc425054506"/>
      <w:bookmarkStart w:id="14" w:name="_Toc38528208"/>
      <w:r>
        <w:t>Basic Flow</w:t>
      </w:r>
      <w:bookmarkEnd w:id="12"/>
      <w:bookmarkEnd w:id="13"/>
      <w:bookmarkEnd w:id="14"/>
      <w: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9"/>
        <w:gridCol w:w="4427"/>
      </w:tblGrid>
      <w:tr w:rsidR="00401B26" w14:paraId="40BEB42A" w14:textId="77777777" w:rsidTr="003363F3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DF888" w14:textId="77777777" w:rsidR="00670F1A" w:rsidRPr="00401B26" w:rsidRDefault="00670F1A" w:rsidP="00401B26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01B26">
              <w:rPr>
                <w:b/>
                <w:bCs/>
              </w:rPr>
              <w:t>User Action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44D1B" w14:textId="77777777" w:rsidR="00670F1A" w:rsidRPr="00401B26" w:rsidRDefault="00670F1A" w:rsidP="00401B26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01B26">
              <w:rPr>
                <w:b/>
                <w:bCs/>
              </w:rPr>
              <w:t>System Response</w:t>
            </w:r>
          </w:p>
        </w:tc>
      </w:tr>
      <w:tr w:rsidR="00401B26" w14:paraId="34A5A206" w14:textId="77777777" w:rsidTr="003363F3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2814D" w14:textId="4629C30B" w:rsidR="00670F1A" w:rsidRDefault="00407B89" w:rsidP="00401B26">
            <w:pPr>
              <w:pStyle w:val="BodyText"/>
              <w:numPr>
                <w:ilvl w:val="0"/>
                <w:numId w:val="23"/>
              </w:numPr>
            </w:pPr>
            <w:r>
              <w:t>Faculty requests the system to view schedule courses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76334" w14:textId="20FC0433" w:rsidR="00670F1A" w:rsidRDefault="00407B89" w:rsidP="00401B26">
            <w:pPr>
              <w:pStyle w:val="BodyText"/>
              <w:numPr>
                <w:ilvl w:val="0"/>
                <w:numId w:val="24"/>
              </w:numPr>
            </w:pPr>
            <w:r>
              <w:t>System displays the schedule</w:t>
            </w:r>
          </w:p>
        </w:tc>
      </w:tr>
      <w:tr w:rsidR="00401B26" w14:paraId="733EAF48" w14:textId="77777777" w:rsidTr="003363F3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59BBE" w14:textId="77777777" w:rsidR="00670F1A" w:rsidRDefault="00670F1A" w:rsidP="00401B26">
            <w:pPr>
              <w:pStyle w:val="BodyText"/>
              <w:numPr>
                <w:ilvl w:val="0"/>
                <w:numId w:val="24"/>
              </w:num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4A083" w14:textId="77777777" w:rsidR="00670F1A" w:rsidRDefault="00670F1A" w:rsidP="00401B26">
            <w:pPr>
              <w:pStyle w:val="BodyText"/>
              <w:numPr>
                <w:ilvl w:val="0"/>
                <w:numId w:val="24"/>
              </w:numPr>
            </w:pPr>
          </w:p>
        </w:tc>
      </w:tr>
      <w:tr w:rsidR="00401B26" w14:paraId="2D801A5B" w14:textId="77777777" w:rsidTr="003363F3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5A5D" w14:textId="77777777" w:rsidR="00670F1A" w:rsidRDefault="00670F1A" w:rsidP="00401B26">
            <w:pPr>
              <w:pStyle w:val="BodyText"/>
              <w:ind w:left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6957" w14:textId="77777777" w:rsidR="00670F1A" w:rsidRDefault="00670F1A" w:rsidP="00401B26">
            <w:pPr>
              <w:pStyle w:val="BodyText"/>
              <w:ind w:left="0"/>
            </w:pPr>
          </w:p>
        </w:tc>
      </w:tr>
      <w:tr w:rsidR="00401B26" w14:paraId="227B564A" w14:textId="77777777" w:rsidTr="003363F3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FD02E" w14:textId="77777777" w:rsidR="00670F1A" w:rsidRDefault="00670F1A" w:rsidP="00401B26">
            <w:pPr>
              <w:pStyle w:val="BodyText"/>
              <w:ind w:left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23441" w14:textId="77777777" w:rsidR="00670F1A" w:rsidRDefault="00670F1A" w:rsidP="00401B26">
            <w:pPr>
              <w:pStyle w:val="BodyText"/>
              <w:ind w:left="0"/>
            </w:pPr>
          </w:p>
        </w:tc>
      </w:tr>
    </w:tbl>
    <w:p w14:paraId="7AB57A3A" w14:textId="77777777" w:rsidR="00670F1A" w:rsidRPr="00670F1A" w:rsidRDefault="00670F1A" w:rsidP="00670F1A">
      <w:pPr>
        <w:pStyle w:val="BodyText"/>
      </w:pPr>
    </w:p>
    <w:p w14:paraId="78240CD2" w14:textId="77777777" w:rsidR="00432371" w:rsidRDefault="007672E7">
      <w:pPr>
        <w:pStyle w:val="Heading2"/>
        <w:widowControl/>
      </w:pPr>
      <w:bookmarkStart w:id="15" w:name="_Toc423410241"/>
      <w:bookmarkStart w:id="16" w:name="_Toc425054507"/>
      <w:bookmarkStart w:id="17" w:name="_Toc38528209"/>
      <w:r>
        <w:t>Alternative Flows</w:t>
      </w:r>
      <w:bookmarkEnd w:id="15"/>
      <w:bookmarkEnd w:id="16"/>
      <w:bookmarkEnd w:id="17"/>
    </w:p>
    <w:p w14:paraId="758AB0F6" w14:textId="75080655" w:rsidR="00432371" w:rsidRDefault="003363F3" w:rsidP="00E24D23">
      <w:pPr>
        <w:ind w:left="720"/>
      </w:pPr>
      <w:r>
        <w:t>None</w:t>
      </w:r>
    </w:p>
    <w:p w14:paraId="24F44CF7" w14:textId="3635D8AA" w:rsidR="00432371" w:rsidRDefault="007672E7" w:rsidP="00E24D23">
      <w:pPr>
        <w:pStyle w:val="Heading1"/>
      </w:pPr>
      <w:bookmarkStart w:id="18" w:name="_Toc423410251"/>
      <w:bookmarkStart w:id="19" w:name="_Toc425054510"/>
      <w:bookmarkStart w:id="20" w:name="_Toc38528210"/>
      <w:r>
        <w:t>Special Requirements</w:t>
      </w:r>
      <w:bookmarkEnd w:id="18"/>
      <w:bookmarkEnd w:id="19"/>
      <w:bookmarkEnd w:id="20"/>
    </w:p>
    <w:p w14:paraId="66CEE37A" w14:textId="4EAD760D" w:rsidR="00432371" w:rsidRDefault="007672E7" w:rsidP="00E24D23">
      <w:pPr>
        <w:pStyle w:val="Heading1"/>
        <w:widowControl/>
      </w:pPr>
      <w:bookmarkStart w:id="21" w:name="_Toc423410253"/>
      <w:bookmarkStart w:id="22" w:name="_Toc425054512"/>
      <w:bookmarkStart w:id="23" w:name="_Toc38528211"/>
      <w:r>
        <w:t>Preconditions</w:t>
      </w:r>
      <w:bookmarkEnd w:id="21"/>
      <w:bookmarkEnd w:id="22"/>
      <w:bookmarkEnd w:id="23"/>
    </w:p>
    <w:p w14:paraId="0CCBDC32" w14:textId="77777777" w:rsidR="00E24D23" w:rsidRDefault="00E24D23" w:rsidP="00E24D23">
      <w:pPr>
        <w:pStyle w:val="BodyText"/>
      </w:pPr>
      <w:r>
        <w:t>The Faculty should first be logged in to the system.</w:t>
      </w:r>
    </w:p>
    <w:p w14:paraId="7A25877E" w14:textId="77777777" w:rsidR="00E24D23" w:rsidRPr="00E24D23" w:rsidRDefault="00E24D23" w:rsidP="00E24D23">
      <w:pPr>
        <w:ind w:left="720"/>
      </w:pPr>
    </w:p>
    <w:p w14:paraId="29F9BA6E" w14:textId="6F96B679" w:rsidR="00432371" w:rsidRDefault="007672E7">
      <w:pPr>
        <w:pStyle w:val="Heading1"/>
        <w:widowControl/>
      </w:pPr>
      <w:bookmarkStart w:id="24" w:name="_Toc423410255"/>
      <w:bookmarkStart w:id="25" w:name="_Toc425054514"/>
      <w:bookmarkStart w:id="26" w:name="_Toc38528212"/>
      <w:r>
        <w:t>Postconditions</w:t>
      </w:r>
      <w:bookmarkEnd w:id="24"/>
      <w:bookmarkEnd w:id="25"/>
      <w:bookmarkEnd w:id="26"/>
    </w:p>
    <w:p w14:paraId="03E3336D" w14:textId="49C97AA5" w:rsidR="00E24D23" w:rsidRPr="00E24D23" w:rsidRDefault="00E24D23" w:rsidP="00E24D23">
      <w:pPr>
        <w:ind w:left="720"/>
      </w:pPr>
      <w:r>
        <w:t>None</w:t>
      </w:r>
    </w:p>
    <w:p w14:paraId="08DB5B82" w14:textId="77777777" w:rsidR="00432371" w:rsidRDefault="007672E7">
      <w:pPr>
        <w:pStyle w:val="Heading1"/>
      </w:pPr>
      <w:bookmarkStart w:id="27" w:name="_Toc38528213"/>
      <w:r>
        <w:t>Extension Points</w:t>
      </w:r>
      <w:bookmarkEnd w:id="27"/>
    </w:p>
    <w:p w14:paraId="4B3AE208" w14:textId="62BF3110" w:rsidR="0011127B" w:rsidRDefault="0011127B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9BF5" w14:textId="77777777" w:rsidR="003B45DD" w:rsidRDefault="003B45DD">
      <w:pPr>
        <w:spacing w:line="240" w:lineRule="auto"/>
      </w:pPr>
      <w:r>
        <w:separator/>
      </w:r>
    </w:p>
  </w:endnote>
  <w:endnote w:type="continuationSeparator" w:id="0">
    <w:p w14:paraId="40193F71" w14:textId="77777777" w:rsidR="003B45DD" w:rsidRDefault="003B4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2371" w14:paraId="5793F9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C68A94" w14:textId="77777777" w:rsidR="00432371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BF44A6" w14:textId="2075871B" w:rsidR="00432371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3B45DD">
            <w:fldChar w:fldCharType="begin"/>
          </w:r>
          <w:r w:rsidR="003B45DD">
            <w:instrText xml:space="preserve"> DOCPROPERTY "Company"  \* MERGEFORMAT </w:instrText>
          </w:r>
          <w:r w:rsidR="003B45DD">
            <w:fldChar w:fldCharType="separate"/>
          </w:r>
          <w:r w:rsidR="0011127B">
            <w:t>&lt;Company Name&gt;</w:t>
          </w:r>
          <w:r w:rsidR="003B45D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3DC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B9A24B" w14:textId="77777777" w:rsidR="00432371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2CB1CB2" w14:textId="77777777" w:rsidR="00432371" w:rsidRDefault="00432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78BE8" w14:textId="77777777" w:rsidR="003B45DD" w:rsidRDefault="003B45DD">
      <w:pPr>
        <w:spacing w:line="240" w:lineRule="auto"/>
      </w:pPr>
      <w:r>
        <w:separator/>
      </w:r>
    </w:p>
  </w:footnote>
  <w:footnote w:type="continuationSeparator" w:id="0">
    <w:p w14:paraId="0C551D05" w14:textId="77777777" w:rsidR="003B45DD" w:rsidRDefault="003B45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2D57" w14:textId="77777777" w:rsidR="00432371" w:rsidRDefault="00432371">
    <w:pPr>
      <w:rPr>
        <w:sz w:val="24"/>
      </w:rPr>
    </w:pPr>
  </w:p>
  <w:p w14:paraId="2AB62392" w14:textId="77777777" w:rsidR="00432371" w:rsidRDefault="00432371">
    <w:pPr>
      <w:pBdr>
        <w:top w:val="single" w:sz="6" w:space="1" w:color="auto"/>
      </w:pBdr>
      <w:rPr>
        <w:sz w:val="24"/>
      </w:rPr>
    </w:pPr>
  </w:p>
  <w:p w14:paraId="287F5E06" w14:textId="77777777" w:rsidR="00432371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3946D8AF" w14:textId="77777777" w:rsidR="00432371" w:rsidRDefault="00432371">
    <w:pPr>
      <w:pBdr>
        <w:bottom w:val="single" w:sz="6" w:space="1" w:color="auto"/>
      </w:pBdr>
      <w:jc w:val="right"/>
      <w:rPr>
        <w:sz w:val="24"/>
      </w:rPr>
    </w:pPr>
  </w:p>
  <w:p w14:paraId="6DF37681" w14:textId="77777777" w:rsidR="00432371" w:rsidRDefault="004323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2371" w14:paraId="287C782E" w14:textId="77777777">
      <w:tc>
        <w:tcPr>
          <w:tcW w:w="6379" w:type="dxa"/>
        </w:tcPr>
        <w:p w14:paraId="5F52DDAE" w14:textId="5916F29C" w:rsidR="00432371" w:rsidRDefault="006351C4">
          <w:proofErr w:type="spellStart"/>
          <w:r>
            <w:t>MIUSched</w:t>
          </w:r>
          <w:proofErr w:type="spellEnd"/>
        </w:p>
      </w:tc>
      <w:tc>
        <w:tcPr>
          <w:tcW w:w="3179" w:type="dxa"/>
        </w:tcPr>
        <w:p w14:paraId="090F3BF9" w14:textId="48B91117" w:rsidR="00432371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32371" w14:paraId="30412077" w14:textId="77777777">
      <w:tc>
        <w:tcPr>
          <w:tcW w:w="6379" w:type="dxa"/>
        </w:tcPr>
        <w:p w14:paraId="4A1B4371" w14:textId="45671C26" w:rsidR="00432371" w:rsidRDefault="003B45D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1127B">
            <w:t xml:space="preserve">Use-Case Specification: </w:t>
          </w:r>
          <w:r>
            <w:fldChar w:fldCharType="end"/>
          </w:r>
          <w:r w:rsidR="003363F3">
            <w:t xml:space="preserve">View </w:t>
          </w:r>
          <w:proofErr w:type="spellStart"/>
          <w:r w:rsidR="003363F3">
            <w:t>SChedule</w:t>
          </w:r>
          <w:proofErr w:type="spellEnd"/>
        </w:p>
      </w:tc>
      <w:tc>
        <w:tcPr>
          <w:tcW w:w="3179" w:type="dxa"/>
        </w:tcPr>
        <w:p w14:paraId="12F731E0" w14:textId="2C03B059" w:rsidR="00432371" w:rsidRDefault="007672E7">
          <w:r>
            <w:t xml:space="preserve">  Date:  </w:t>
          </w:r>
          <w:r w:rsidR="006351C4">
            <w:t>22/April/2020</w:t>
          </w:r>
        </w:p>
      </w:tc>
    </w:tr>
    <w:tr w:rsidR="00432371" w14:paraId="56622BB7" w14:textId="77777777">
      <w:tc>
        <w:tcPr>
          <w:tcW w:w="9558" w:type="dxa"/>
          <w:gridSpan w:val="2"/>
        </w:tcPr>
        <w:p w14:paraId="4D8730A6" w14:textId="77777777" w:rsidR="00432371" w:rsidRDefault="007672E7">
          <w:r>
            <w:t>&lt;document identifier&gt;</w:t>
          </w:r>
        </w:p>
      </w:tc>
    </w:tr>
  </w:tbl>
  <w:p w14:paraId="0F33FC67" w14:textId="77777777" w:rsidR="00432371" w:rsidRDefault="00432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6B3085E"/>
    <w:multiLevelType w:val="multilevel"/>
    <w:tmpl w:val="42285E5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11127B"/>
    <w:rsid w:val="001B6188"/>
    <w:rsid w:val="002176CB"/>
    <w:rsid w:val="002308D0"/>
    <w:rsid w:val="003363F3"/>
    <w:rsid w:val="003B45DD"/>
    <w:rsid w:val="00401B26"/>
    <w:rsid w:val="00407B89"/>
    <w:rsid w:val="00432371"/>
    <w:rsid w:val="00437E71"/>
    <w:rsid w:val="0056597C"/>
    <w:rsid w:val="005C438B"/>
    <w:rsid w:val="006351C4"/>
    <w:rsid w:val="00670F1A"/>
    <w:rsid w:val="00724301"/>
    <w:rsid w:val="00752C03"/>
    <w:rsid w:val="007672E7"/>
    <w:rsid w:val="007D7F78"/>
    <w:rsid w:val="00831414"/>
    <w:rsid w:val="00834E90"/>
    <w:rsid w:val="00836970"/>
    <w:rsid w:val="009114EF"/>
    <w:rsid w:val="00BE5EEE"/>
    <w:rsid w:val="00C05375"/>
    <w:rsid w:val="00C93DC3"/>
    <w:rsid w:val="00E24D23"/>
    <w:rsid w:val="00F33ADE"/>
    <w:rsid w:val="00F81397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68845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odyTextChar">
    <w:name w:val="Body Text Char"/>
    <w:link w:val="BodyText"/>
    <w:semiHidden/>
    <w:rsid w:val="00670F1A"/>
  </w:style>
  <w:style w:type="table" w:styleId="TableGrid">
    <w:name w:val="Table Grid"/>
    <w:basedOn w:val="TableNormal"/>
    <w:uiPriority w:val="39"/>
    <w:rsid w:val="00670F1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834E9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21F55-FBFE-429E-9E65-FD1F622A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426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user</cp:lastModifiedBy>
  <cp:revision>17</cp:revision>
  <cp:lastPrinted>1900-01-01T06:00:00Z</cp:lastPrinted>
  <dcterms:created xsi:type="dcterms:W3CDTF">2020-04-22T19:04:00Z</dcterms:created>
  <dcterms:modified xsi:type="dcterms:W3CDTF">2020-04-23T14:56:00Z</dcterms:modified>
</cp:coreProperties>
</file>